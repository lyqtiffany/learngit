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F9" w:rsidRDefault="005652EE" w:rsidP="005652EE">
      <w:pPr>
        <w:pStyle w:val="1"/>
        <w:ind w:right="210"/>
      </w:pPr>
      <w:r>
        <w:rPr>
          <w:rFonts w:hint="eastAsia"/>
        </w:rPr>
        <w:t>X</w:t>
      </w:r>
      <w:r>
        <w:t>PTH</w:t>
      </w:r>
      <w:r>
        <w:rPr>
          <w:rFonts w:hint="eastAsia"/>
        </w:rPr>
        <w:t>选择器介绍</w:t>
      </w:r>
    </w:p>
    <w:p w:rsidR="005652EE" w:rsidRDefault="005652EE" w:rsidP="005652EE">
      <w:pPr>
        <w:ind w:left="210" w:right="210"/>
      </w:pP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全文叫</w:t>
      </w:r>
      <w:r>
        <w:rPr>
          <w:rFonts w:hint="eastAsia"/>
        </w:rPr>
        <w:t xml:space="preserve"> </w:t>
      </w:r>
      <w:r>
        <w:t xml:space="preserve">xml path language  </w:t>
      </w:r>
      <w:r>
        <w:rPr>
          <w:rFonts w:hint="eastAsia"/>
        </w:rPr>
        <w:t>（</w:t>
      </w:r>
      <w:r>
        <w:t>xml</w:t>
      </w:r>
      <w:r>
        <w:rPr>
          <w:rFonts w:hint="eastAsia"/>
        </w:rPr>
        <w:t>路径语言）</w:t>
      </w:r>
    </w:p>
    <w:p w:rsidR="005652EE" w:rsidRDefault="005652EE" w:rsidP="005652EE">
      <w:pPr>
        <w:ind w:left="210" w:right="210"/>
      </w:pPr>
      <w:r>
        <w:rPr>
          <w:rFonts w:hint="eastAsia"/>
        </w:rPr>
        <w:t>从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的视角来看，</w:t>
      </w:r>
      <w:r>
        <w:t xml:space="preserve">xml 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文档就是文件系统结构，元素节点可以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其中某一个文件</w:t>
      </w:r>
    </w:p>
    <w:p w:rsidR="005652EE" w:rsidRDefault="005652EE" w:rsidP="005652EE">
      <w:pPr>
        <w:ind w:left="210" w:right="210"/>
      </w:pPr>
    </w:p>
    <w:p w:rsidR="005652EE" w:rsidRDefault="005652EE" w:rsidP="005652EE">
      <w:pPr>
        <w:ind w:left="210" w:right="210"/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文档中，以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标签作为根节点，整个文档的形式可以看成是一个树形结构</w:t>
      </w:r>
    </w:p>
    <w:p w:rsidR="005652EE" w:rsidRDefault="005652EE" w:rsidP="005652EE">
      <w:pPr>
        <w:ind w:left="210" w:right="210"/>
      </w:pPr>
    </w:p>
    <w:p w:rsidR="005652EE" w:rsidRDefault="00A85FF7" w:rsidP="005652EE">
      <w:pPr>
        <w:ind w:left="210" w:right="210"/>
      </w:pP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比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多一点功能，比如前向兄弟选择器，父元素选择器</w:t>
      </w:r>
    </w:p>
    <w:p w:rsidR="00A85FF7" w:rsidRDefault="00A85FF7" w:rsidP="005652EE">
      <w:pPr>
        <w:ind w:left="210" w:right="210"/>
      </w:pPr>
      <w:r>
        <w:rPr>
          <w:rFonts w:hint="eastAsia"/>
        </w:rPr>
        <w:t>我们在后期学习移动应用自动化的时候，它是不支持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的，只支持</w:t>
      </w:r>
      <w:r>
        <w:rPr>
          <w:rFonts w:hint="eastAsia"/>
        </w:rPr>
        <w:t>X</w:t>
      </w:r>
      <w:r>
        <w:t>PATH</w:t>
      </w:r>
      <w:r>
        <w:rPr>
          <w:rFonts w:hint="eastAsia"/>
        </w:rPr>
        <w:t>，所以你现在不学，后面还要学。</w:t>
      </w:r>
    </w:p>
    <w:p w:rsidR="00F9633E" w:rsidRDefault="00F9633E" w:rsidP="005652EE">
      <w:pPr>
        <w:ind w:left="210" w:right="210"/>
      </w:pPr>
    </w:p>
    <w:p w:rsidR="00F9633E" w:rsidRDefault="00F9633E" w:rsidP="00F9633E">
      <w:pPr>
        <w:pStyle w:val="1"/>
        <w:ind w:right="210"/>
      </w:pPr>
      <w:r>
        <w:rPr>
          <w:rFonts w:hint="eastAsia"/>
        </w:rPr>
        <w:t>X</w:t>
      </w:r>
      <w:r>
        <w:t>PATH</w:t>
      </w:r>
      <w:r>
        <w:rPr>
          <w:rFonts w:hint="eastAsia"/>
        </w:rPr>
        <w:t>写法</w:t>
      </w:r>
    </w:p>
    <w:p w:rsidR="00F9633E" w:rsidRDefault="00F9633E" w:rsidP="00F9633E">
      <w:pPr>
        <w:pStyle w:val="2"/>
        <w:ind w:right="210"/>
      </w:pPr>
      <w:r>
        <w:rPr>
          <w:rFonts w:hint="eastAsia"/>
        </w:rPr>
        <w:t>绝对路径</w:t>
      </w:r>
    </w:p>
    <w:p w:rsidR="00F9633E" w:rsidRDefault="00F9633E" w:rsidP="00F9633E">
      <w:pPr>
        <w:ind w:left="210" w:right="210"/>
      </w:pPr>
      <w:r>
        <w:rPr>
          <w:rFonts w:hint="eastAsia"/>
        </w:rPr>
        <w:t>以</w:t>
      </w:r>
      <w:r>
        <w:rPr>
          <w:rFonts w:hint="eastAsia"/>
        </w:rPr>
        <w:t>/</w:t>
      </w:r>
      <w:r>
        <w:rPr>
          <w:rFonts w:hint="eastAsia"/>
        </w:rPr>
        <w:t>开始，逐个增加节点名称用</w:t>
      </w:r>
      <w:r>
        <w:rPr>
          <w:rFonts w:hint="eastAsia"/>
        </w:rPr>
        <w:t>/</w:t>
      </w:r>
      <w:r>
        <w:rPr>
          <w:rFonts w:hint="eastAsia"/>
        </w:rPr>
        <w:t>分割</w:t>
      </w:r>
    </w:p>
    <w:p w:rsidR="00F9633E" w:rsidRDefault="00F9633E" w:rsidP="00F9633E">
      <w:pPr>
        <w:ind w:left="210" w:right="210"/>
      </w:pPr>
      <w:r>
        <w:rPr>
          <w:rFonts w:hint="eastAsia"/>
        </w:rPr>
        <w:t>举例：</w:t>
      </w:r>
    </w:p>
    <w:p w:rsidR="00F9633E" w:rsidRDefault="00F9633E" w:rsidP="00F9633E">
      <w:pPr>
        <w:ind w:left="210" w:right="210"/>
      </w:pPr>
      <w:r>
        <w:rPr>
          <w:rFonts w:hint="eastAsia"/>
        </w:rPr>
        <w:t>/html</w:t>
      </w:r>
      <w:r>
        <w:t>/body/</w:t>
      </w:r>
      <w:r w:rsidR="00487F44">
        <w:t>div/p</w:t>
      </w:r>
    </w:p>
    <w:p w:rsidR="00487F44" w:rsidRDefault="00487F44" w:rsidP="00F9633E">
      <w:pPr>
        <w:ind w:left="210" w:right="210"/>
      </w:pPr>
      <w:r>
        <w:rPr>
          <w:rFonts w:hint="eastAsia"/>
        </w:rPr>
        <w:t>表示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文档中的</w:t>
      </w:r>
      <w:r>
        <w:rPr>
          <w:rFonts w:hint="eastAsia"/>
        </w:rPr>
        <w:t>P</w:t>
      </w:r>
      <w:r>
        <w:rPr>
          <w:rFonts w:hint="eastAsia"/>
        </w:rPr>
        <w:t>节点，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路径就表示了元素的位置</w:t>
      </w:r>
    </w:p>
    <w:p w:rsidR="00487F44" w:rsidRDefault="00487F44" w:rsidP="00F9633E">
      <w:pPr>
        <w:ind w:left="210" w:right="210"/>
      </w:pPr>
      <w:r>
        <w:rPr>
          <w:rFonts w:hint="eastAsia"/>
        </w:rPr>
        <w:t>特点：</w:t>
      </w:r>
      <w:r w:rsidR="00F903BF">
        <w:rPr>
          <w:rFonts w:hint="eastAsia"/>
        </w:rPr>
        <w:t>不能跨级，类似</w:t>
      </w:r>
      <w:r w:rsidR="00F903BF">
        <w:rPr>
          <w:rFonts w:hint="eastAsia"/>
        </w:rPr>
        <w:t>C</w:t>
      </w:r>
      <w:r w:rsidR="00F903BF">
        <w:t>SS</w:t>
      </w:r>
      <w:r w:rsidR="00F903BF">
        <w:rPr>
          <w:rFonts w:hint="eastAsia"/>
        </w:rPr>
        <w:t>中的直接子元素选择器</w:t>
      </w:r>
      <w:r w:rsidR="00F903BF">
        <w:rPr>
          <w:rFonts w:hint="eastAsia"/>
        </w:rPr>
        <w:t xml:space="preserve"> </w:t>
      </w:r>
      <w:r w:rsidR="00F903BF">
        <w:t>&gt;</w:t>
      </w:r>
    </w:p>
    <w:p w:rsidR="00F9633E" w:rsidRDefault="00F9633E" w:rsidP="00F9633E">
      <w:pPr>
        <w:ind w:left="210" w:right="210"/>
      </w:pPr>
    </w:p>
    <w:p w:rsidR="00F9633E" w:rsidRDefault="00F9633E" w:rsidP="00F9633E">
      <w:pPr>
        <w:pStyle w:val="2"/>
        <w:ind w:right="210"/>
      </w:pPr>
      <w:r>
        <w:rPr>
          <w:rFonts w:hint="eastAsia"/>
        </w:rPr>
        <w:t>相对路径</w:t>
      </w:r>
    </w:p>
    <w:p w:rsidR="00F9633E" w:rsidRDefault="00F9633E" w:rsidP="00F9633E">
      <w:pPr>
        <w:ind w:left="210" w:right="210"/>
      </w:pPr>
      <w:r>
        <w:rPr>
          <w:rFonts w:hint="eastAsia"/>
        </w:rPr>
        <w:t>写法很简单：就是把再加一个</w:t>
      </w:r>
      <w:r>
        <w:rPr>
          <w:rFonts w:hint="eastAsia"/>
        </w:rPr>
        <w:t>/</w:t>
      </w:r>
      <w:r>
        <w:rPr>
          <w:rFonts w:hint="eastAsia"/>
        </w:rPr>
        <w:t>，变成两个</w:t>
      </w:r>
      <w:r>
        <w:rPr>
          <w:rFonts w:hint="eastAsia"/>
        </w:rPr>
        <w:t>/</w:t>
      </w:r>
      <w:r>
        <w:t>/</w:t>
      </w:r>
    </w:p>
    <w:p w:rsidR="00F9633E" w:rsidRDefault="00F9633E" w:rsidP="00F9633E">
      <w:pPr>
        <w:ind w:left="210" w:right="210"/>
      </w:pPr>
      <w:r>
        <w:rPr>
          <w:rFonts w:hint="eastAsia"/>
        </w:rPr>
        <w:t>举例：</w:t>
      </w:r>
    </w:p>
    <w:p w:rsidR="00F9633E" w:rsidRPr="00F9633E" w:rsidRDefault="00F9633E" w:rsidP="00F9633E">
      <w:pPr>
        <w:ind w:left="210" w:right="210"/>
      </w:pPr>
      <w:r>
        <w:rPr>
          <w:rFonts w:hint="eastAsia"/>
        </w:rPr>
        <w:t>/</w:t>
      </w:r>
      <w:r>
        <w:t>/footer//p</w:t>
      </w:r>
    </w:p>
    <w:p w:rsidR="00F9633E" w:rsidRDefault="00F9633E" w:rsidP="00F9633E">
      <w:pPr>
        <w:ind w:left="210" w:right="210"/>
      </w:pPr>
      <w:r>
        <w:rPr>
          <w:rFonts w:hint="eastAsia"/>
        </w:rPr>
        <w:t>表示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元素中所有的后代</w:t>
      </w:r>
      <w:r>
        <w:rPr>
          <w:rFonts w:hint="eastAsia"/>
        </w:rPr>
        <w:t>P</w:t>
      </w:r>
      <w:r>
        <w:rPr>
          <w:rFonts w:hint="eastAsia"/>
        </w:rPr>
        <w:t>类型元素</w:t>
      </w:r>
    </w:p>
    <w:p w:rsidR="00F9633E" w:rsidRDefault="00F9633E" w:rsidP="00F9633E">
      <w:pPr>
        <w:ind w:left="210" w:right="210"/>
      </w:pPr>
      <w:r>
        <w:rPr>
          <w:rFonts w:hint="eastAsia"/>
        </w:rPr>
        <w:lastRenderedPageBreak/>
        <w:t>使用相对定位法一定要用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开头</w:t>
      </w:r>
    </w:p>
    <w:p w:rsidR="00F9633E" w:rsidRDefault="00F903BF" w:rsidP="00F9633E">
      <w:pPr>
        <w:ind w:left="210" w:right="210"/>
      </w:pPr>
      <w:r>
        <w:rPr>
          <w:rFonts w:hint="eastAsia"/>
        </w:rPr>
        <w:t>特点：类似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的后代元素选择器，不要求每层元素都写</w:t>
      </w:r>
    </w:p>
    <w:p w:rsidR="00F9633E" w:rsidRDefault="00487F44" w:rsidP="00487F44">
      <w:pPr>
        <w:pStyle w:val="2"/>
        <w:ind w:right="210"/>
      </w:pPr>
      <w:r>
        <w:rPr>
          <w:rFonts w:hint="eastAsia"/>
        </w:rPr>
        <w:t>混合使用</w:t>
      </w:r>
    </w:p>
    <w:p w:rsidR="00487F44" w:rsidRDefault="00487F44" w:rsidP="00487F44">
      <w:pPr>
        <w:ind w:left="210" w:right="210"/>
      </w:pPr>
      <w:r>
        <w:rPr>
          <w:rFonts w:hint="eastAsia"/>
        </w:rPr>
        <w:t>相对定位法可以和绝对定位法结合起来使用</w:t>
      </w:r>
    </w:p>
    <w:p w:rsidR="00487F44" w:rsidRDefault="00F903BF" w:rsidP="00487F44">
      <w:pPr>
        <w:ind w:left="210" w:right="210"/>
      </w:pPr>
      <w:r>
        <w:rPr>
          <w:rFonts w:hint="eastAsia"/>
        </w:rPr>
        <w:t>如</w:t>
      </w:r>
      <w:r>
        <w:t xml:space="preserve"> //footer/div/p</w:t>
      </w:r>
    </w:p>
    <w:p w:rsidR="00F903BF" w:rsidRDefault="00F903BF" w:rsidP="00487F44">
      <w:pPr>
        <w:ind w:left="210" w:right="210"/>
      </w:pPr>
      <w:r>
        <w:rPr>
          <w:rFonts w:hint="eastAsia"/>
        </w:rPr>
        <w:t>表示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文档中</w:t>
      </w:r>
      <w:r>
        <w:rPr>
          <w:rFonts w:hint="eastAsia"/>
        </w:rPr>
        <w:t>f</w:t>
      </w:r>
      <w:r>
        <w:t>ooter</w:t>
      </w:r>
      <w:r>
        <w:rPr>
          <w:rFonts w:hint="eastAsia"/>
        </w:rPr>
        <w:t>元素下的</w:t>
      </w:r>
      <w:r>
        <w:t>div</w:t>
      </w:r>
      <w:r>
        <w:rPr>
          <w:rFonts w:hint="eastAsia"/>
        </w:rPr>
        <w:t>元素下的</w:t>
      </w:r>
      <w:r>
        <w:t>p</w:t>
      </w:r>
      <w:r>
        <w:rPr>
          <w:rFonts w:hint="eastAsia"/>
        </w:rPr>
        <w:t>元素</w:t>
      </w:r>
    </w:p>
    <w:p w:rsidR="00F903BF" w:rsidRDefault="00F903BF" w:rsidP="00487F44">
      <w:pPr>
        <w:ind w:left="210" w:right="210"/>
      </w:pPr>
    </w:p>
    <w:p w:rsidR="00F903BF" w:rsidRDefault="00F903BF" w:rsidP="00F903BF">
      <w:pPr>
        <w:pStyle w:val="2"/>
        <w:ind w:right="210"/>
      </w:pPr>
      <w:r>
        <w:rPr>
          <w:rFonts w:hint="eastAsia"/>
        </w:rPr>
        <w:t>通配符</w:t>
      </w:r>
    </w:p>
    <w:p w:rsidR="00F903BF" w:rsidRDefault="00F903BF" w:rsidP="00F903BF">
      <w:pPr>
        <w:ind w:left="210" w:right="210"/>
      </w:pPr>
      <w:r>
        <w:rPr>
          <w:rFonts w:hint="eastAsia"/>
        </w:rPr>
        <w:t>*</w:t>
      </w:r>
      <w:r>
        <w:rPr>
          <w:rFonts w:hint="eastAsia"/>
        </w:rPr>
        <w:t>表示所有节点，同</w:t>
      </w:r>
      <w:r>
        <w:rPr>
          <w:rFonts w:hint="eastAsia"/>
        </w:rPr>
        <w:t>C</w:t>
      </w:r>
      <w:r>
        <w:t>SS</w:t>
      </w:r>
    </w:p>
    <w:p w:rsidR="00F903BF" w:rsidRDefault="00F903BF" w:rsidP="00F903BF">
      <w:pPr>
        <w:ind w:left="210" w:right="210"/>
      </w:pPr>
    </w:p>
    <w:p w:rsidR="00F903BF" w:rsidRDefault="00F903BF" w:rsidP="00F903BF">
      <w:pPr>
        <w:pStyle w:val="2"/>
        <w:ind w:right="210"/>
      </w:pPr>
      <w:r>
        <w:rPr>
          <w:rFonts w:hint="eastAsia"/>
        </w:rPr>
        <w:t>根据属性选择</w:t>
      </w:r>
    </w:p>
    <w:p w:rsidR="00F903BF" w:rsidRDefault="00426017" w:rsidP="00F903BF">
      <w:pPr>
        <w:ind w:left="210" w:right="210"/>
      </w:pPr>
      <w:r>
        <w:rPr>
          <w:rFonts w:hint="eastAsia"/>
        </w:rPr>
        <w:t>属性用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包裹，属性名加</w:t>
      </w:r>
      <w:r>
        <w:rPr>
          <w:rFonts w:hint="eastAsia"/>
        </w:rPr>
        <w:t>@</w:t>
      </w:r>
      <w:r>
        <w:rPr>
          <w:rFonts w:hint="eastAsia"/>
        </w:rPr>
        <w:t>符号，属性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用引号包裹</w:t>
      </w:r>
    </w:p>
    <w:p w:rsidR="00426017" w:rsidRDefault="00426017" w:rsidP="00F903BF">
      <w:pPr>
        <w:ind w:left="210" w:right="210"/>
      </w:pPr>
      <w:r>
        <w:rPr>
          <w:rFonts w:hint="eastAsia"/>
        </w:rPr>
        <w:t>举例：</w:t>
      </w:r>
    </w:p>
    <w:p w:rsidR="00F903BF" w:rsidRDefault="00426017" w:rsidP="00F903BF">
      <w:pPr>
        <w:ind w:left="210" w:right="210"/>
      </w:pPr>
      <w:r>
        <w:rPr>
          <w:rFonts w:hint="eastAsia"/>
        </w:rPr>
        <w:t>/</w:t>
      </w:r>
      <w:r>
        <w:t>/*[@style]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表示选择</w:t>
      </w:r>
      <w:r>
        <w:rPr>
          <w:rFonts w:hint="eastAsia"/>
        </w:rPr>
        <w:t>HTML</w:t>
      </w:r>
      <w:r>
        <w:rPr>
          <w:rFonts w:hint="eastAsia"/>
        </w:rPr>
        <w:t>文档下所有包含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属性的元素</w:t>
      </w:r>
    </w:p>
    <w:p w:rsidR="00426017" w:rsidRDefault="00426017" w:rsidP="00F903BF">
      <w:pPr>
        <w:ind w:left="210" w:right="210"/>
      </w:pPr>
      <w:r w:rsidRPr="00426017">
        <w:rPr>
          <w:rFonts w:hint="eastAsia"/>
        </w:rPr>
        <w:t xml:space="preserve">//p[@spec='len2'] </w:t>
      </w:r>
      <w:r w:rsidRPr="00426017">
        <w:rPr>
          <w:rFonts w:hint="eastAsia"/>
        </w:rPr>
        <w:t>选择所有具有</w:t>
      </w:r>
      <w:r w:rsidRPr="00426017">
        <w:rPr>
          <w:rFonts w:hint="eastAsia"/>
        </w:rPr>
        <w:t xml:space="preserve">spec </w:t>
      </w:r>
      <w:r w:rsidRPr="00426017">
        <w:rPr>
          <w:rFonts w:hint="eastAsia"/>
        </w:rPr>
        <w:t>值为</w:t>
      </w:r>
      <w:r w:rsidRPr="00426017">
        <w:rPr>
          <w:rFonts w:hint="eastAsia"/>
        </w:rPr>
        <w:t xml:space="preserve"> len2 </w:t>
      </w:r>
      <w:r w:rsidRPr="00426017">
        <w:rPr>
          <w:rFonts w:hint="eastAsia"/>
        </w:rPr>
        <w:t>的元素</w:t>
      </w:r>
    </w:p>
    <w:p w:rsidR="00426017" w:rsidRDefault="00433BCB" w:rsidP="00F903BF">
      <w:pPr>
        <w:ind w:left="210" w:right="21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中有匹配部分属性值的方法</w:t>
      </w:r>
    </w:p>
    <w:p w:rsidR="00433BCB" w:rsidRDefault="00433BCB" w:rsidP="00F903BF">
      <w:pPr>
        <w:ind w:left="210" w:right="210"/>
      </w:pPr>
      <w:r w:rsidRPr="00433BCB">
        <w:t>a[</w:t>
      </w:r>
      <w:proofErr w:type="spellStart"/>
      <w:r w:rsidRPr="00433BCB">
        <w:t>href</w:t>
      </w:r>
      <w:proofErr w:type="spellEnd"/>
      <w:r w:rsidRPr="00433BCB">
        <w:t>*='51job.com']</w:t>
      </w:r>
    </w:p>
    <w:p w:rsidR="00433BCB" w:rsidRDefault="00433BCB" w:rsidP="00F903BF">
      <w:pPr>
        <w:ind w:left="210" w:right="210"/>
      </w:pPr>
      <w:r>
        <w:rPr>
          <w:rFonts w:hint="eastAsia"/>
        </w:rPr>
        <w:t>表示属性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包含</w:t>
      </w:r>
      <w:r w:rsidRPr="00433BCB">
        <w:t>51job.com</w:t>
      </w:r>
    </w:p>
    <w:p w:rsidR="00433BCB" w:rsidRDefault="00433BCB" w:rsidP="00F903BF">
      <w:pPr>
        <w:ind w:left="210" w:right="210"/>
      </w:pPr>
      <w:r w:rsidRPr="00433BCB">
        <w:t>a[</w:t>
      </w:r>
      <w:proofErr w:type="spellStart"/>
      <w:r w:rsidRPr="00433BCB">
        <w:t>href</w:t>
      </w:r>
      <w:proofErr w:type="spellEnd"/>
      <w:r>
        <w:t>^</w:t>
      </w:r>
      <w:r w:rsidRPr="00433BCB">
        <w:t>='51job.com']</w:t>
      </w:r>
    </w:p>
    <w:p w:rsidR="00433BCB" w:rsidRDefault="00433BCB" w:rsidP="00F903BF">
      <w:pPr>
        <w:ind w:left="210" w:right="210"/>
      </w:pPr>
      <w:r>
        <w:rPr>
          <w:rFonts w:hint="eastAsia"/>
        </w:rPr>
        <w:t>表示属性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以</w:t>
      </w:r>
      <w:r w:rsidRPr="00433BCB">
        <w:t>51job.com</w:t>
      </w:r>
      <w:r>
        <w:rPr>
          <w:rFonts w:hint="eastAsia"/>
        </w:rPr>
        <w:t>开头</w:t>
      </w:r>
    </w:p>
    <w:p w:rsidR="00433BCB" w:rsidRDefault="00433BCB" w:rsidP="00F903BF">
      <w:pPr>
        <w:ind w:left="210" w:right="210"/>
      </w:pPr>
      <w:r w:rsidRPr="00433BCB">
        <w:t>a[</w:t>
      </w:r>
      <w:proofErr w:type="spellStart"/>
      <w:r w:rsidRPr="00433BCB">
        <w:t>href</w:t>
      </w:r>
      <w:proofErr w:type="spellEnd"/>
      <w:r>
        <w:t>$</w:t>
      </w:r>
      <w:r w:rsidRPr="00433BCB">
        <w:t>='51job.com']</w:t>
      </w:r>
    </w:p>
    <w:p w:rsidR="00433BCB" w:rsidRDefault="00433BCB" w:rsidP="00F903BF">
      <w:pPr>
        <w:ind w:left="210" w:right="210"/>
      </w:pPr>
      <w:r>
        <w:rPr>
          <w:rFonts w:hint="eastAsia"/>
        </w:rPr>
        <w:t>表示属性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以</w:t>
      </w:r>
      <w:r w:rsidRPr="00433BCB">
        <w:t>51job.com</w:t>
      </w:r>
      <w:r>
        <w:rPr>
          <w:rFonts w:hint="eastAsia"/>
        </w:rPr>
        <w:t>结尾</w:t>
      </w:r>
    </w:p>
    <w:p w:rsidR="00433BCB" w:rsidRDefault="00433BCB" w:rsidP="00F903BF">
      <w:pPr>
        <w:ind w:left="210" w:right="210"/>
      </w:pPr>
    </w:p>
    <w:p w:rsidR="00433BCB" w:rsidRDefault="00433BCB" w:rsidP="00F903BF">
      <w:pPr>
        <w:ind w:left="210" w:right="210"/>
      </w:pPr>
      <w:r>
        <w:rPr>
          <w:rFonts w:hint="eastAsia"/>
        </w:rPr>
        <w:t>在</w:t>
      </w:r>
      <w:r>
        <w:t>XPATH</w:t>
      </w:r>
      <w:r>
        <w:rPr>
          <w:rFonts w:hint="eastAsia"/>
        </w:rPr>
        <w:t>中也有类似的用法</w:t>
      </w:r>
    </w:p>
    <w:p w:rsidR="00433BCB" w:rsidRDefault="00433BCB" w:rsidP="00F903BF">
      <w:pPr>
        <w:ind w:left="210" w:right="210"/>
      </w:pPr>
      <w:r w:rsidRPr="00433BCB">
        <w:t>//a[contains(@href,'51job.com')]</w:t>
      </w:r>
    </w:p>
    <w:p w:rsidR="00433BCB" w:rsidRDefault="00433BCB" w:rsidP="00433BCB">
      <w:pPr>
        <w:ind w:left="210" w:right="210"/>
      </w:pPr>
      <w:r>
        <w:rPr>
          <w:rFonts w:hint="eastAsia"/>
        </w:rPr>
        <w:t>表示属性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包含</w:t>
      </w:r>
      <w:r w:rsidRPr="00433BCB">
        <w:t>51job.com</w:t>
      </w:r>
    </w:p>
    <w:p w:rsidR="00433BCB" w:rsidRDefault="00433BCB" w:rsidP="00F903BF">
      <w:pPr>
        <w:ind w:left="210" w:right="210"/>
      </w:pPr>
    </w:p>
    <w:p w:rsidR="00433BCB" w:rsidRDefault="00433BCB" w:rsidP="00F903BF">
      <w:pPr>
        <w:ind w:left="210" w:right="210"/>
      </w:pPr>
      <w:r w:rsidRPr="00433BCB">
        <w:t>//a[starts-with(@</w:t>
      </w:r>
      <w:proofErr w:type="spellStart"/>
      <w:r w:rsidRPr="00433BCB">
        <w:t>href</w:t>
      </w:r>
      <w:proofErr w:type="spellEnd"/>
      <w:r w:rsidRPr="00433BCB">
        <w:t>,'http://big5')]</w:t>
      </w:r>
    </w:p>
    <w:p w:rsidR="00433BCB" w:rsidRDefault="00433BCB" w:rsidP="00433BCB">
      <w:pPr>
        <w:ind w:left="210" w:right="210"/>
      </w:pPr>
      <w:r>
        <w:rPr>
          <w:rFonts w:hint="eastAsia"/>
        </w:rPr>
        <w:t>表示属性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以</w:t>
      </w:r>
      <w:r w:rsidRPr="00433BCB">
        <w:t>http://big5</w:t>
      </w:r>
      <w:r>
        <w:rPr>
          <w:rFonts w:hint="eastAsia"/>
        </w:rPr>
        <w:t>开头</w:t>
      </w:r>
    </w:p>
    <w:p w:rsidR="00433BCB" w:rsidRPr="00433BCB" w:rsidRDefault="00433BCB" w:rsidP="00F903BF">
      <w:pPr>
        <w:ind w:left="210" w:right="210"/>
      </w:pPr>
    </w:p>
    <w:p w:rsidR="00433BCB" w:rsidRDefault="00433BCB" w:rsidP="00F903BF">
      <w:pPr>
        <w:ind w:left="210" w:right="210"/>
      </w:pPr>
      <w:r w:rsidRPr="00433BCB">
        <w:t>//a[ends-with(@href,'51job.com')]</w:t>
      </w:r>
    </w:p>
    <w:p w:rsidR="00693D07" w:rsidRDefault="00693D07" w:rsidP="00693D07">
      <w:pPr>
        <w:ind w:left="210" w:right="210"/>
      </w:pPr>
      <w:r>
        <w:rPr>
          <w:rFonts w:hint="eastAsia"/>
        </w:rPr>
        <w:t>表示属性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以</w:t>
      </w:r>
      <w:r w:rsidRPr="00433BCB">
        <w:t>51job.com</w:t>
      </w:r>
      <w:r>
        <w:rPr>
          <w:rFonts w:hint="eastAsia"/>
        </w:rPr>
        <w:t>结尾</w:t>
      </w:r>
      <w:bookmarkStart w:id="0" w:name="_GoBack"/>
      <w:bookmarkEnd w:id="0"/>
    </w:p>
    <w:p w:rsidR="00433BCB" w:rsidRDefault="00433BCB" w:rsidP="00F903BF">
      <w:pPr>
        <w:ind w:left="210" w:right="210"/>
      </w:pPr>
      <w:r>
        <w:rPr>
          <w:rFonts w:hint="eastAsia"/>
        </w:rPr>
        <w:t>目前浏览器还不支持这种表示方法</w:t>
      </w:r>
    </w:p>
    <w:p w:rsidR="00433BCB" w:rsidRPr="00433BCB" w:rsidRDefault="00433BCB" w:rsidP="00F903BF">
      <w:pPr>
        <w:ind w:left="210" w:right="210"/>
      </w:pPr>
    </w:p>
    <w:p w:rsidR="00426017" w:rsidRDefault="00426017" w:rsidP="00426017">
      <w:pPr>
        <w:pStyle w:val="1"/>
        <w:ind w:right="210"/>
      </w:pPr>
      <w:r>
        <w:rPr>
          <w:rFonts w:hint="eastAsia"/>
        </w:rPr>
        <w:t>子元素选择器</w:t>
      </w:r>
    </w:p>
    <w:p w:rsidR="00426017" w:rsidRDefault="00426017" w:rsidP="00426017">
      <w:pPr>
        <w:ind w:left="210" w:right="210"/>
      </w:pPr>
      <w:r w:rsidRPr="009307A6">
        <w:rPr>
          <w:rFonts w:hint="eastAsia"/>
          <w:highlight w:val="yellow"/>
        </w:rPr>
        <w:t>补充学习</w:t>
      </w:r>
      <w:r w:rsidRPr="009307A6">
        <w:rPr>
          <w:rFonts w:hint="eastAsia"/>
          <w:highlight w:val="yellow"/>
        </w:rPr>
        <w:t>C</w:t>
      </w:r>
      <w:r w:rsidRPr="009307A6">
        <w:rPr>
          <w:highlight w:val="yellow"/>
        </w:rPr>
        <w:t>SS</w:t>
      </w:r>
      <w:r w:rsidRPr="009307A6">
        <w:rPr>
          <w:rFonts w:hint="eastAsia"/>
          <w:highlight w:val="yellow"/>
        </w:rPr>
        <w:t>子元素选择器</w:t>
      </w:r>
    </w:p>
    <w:p w:rsidR="00426017" w:rsidRDefault="00426017" w:rsidP="00426017">
      <w:pPr>
        <w:ind w:left="210" w:right="210"/>
      </w:pPr>
      <w:r w:rsidRPr="00DA775A">
        <w:t>http://www.w3school.com.cn/cssref/css_selectors.asp</w:t>
      </w:r>
    </w:p>
    <w:p w:rsidR="00426017" w:rsidRDefault="00543C96" w:rsidP="00426017">
      <w:pPr>
        <w:ind w:left="210" w:right="210"/>
      </w:pPr>
      <w:hyperlink r:id="rId8" w:tooltip="CSS :nth-child(n) 选择器" w:history="1">
        <w:proofErr w:type="gramStart"/>
        <w:r w:rsidR="00426017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5F5F5"/>
          </w:rPr>
          <w:t>:nth</w:t>
        </w:r>
        <w:proofErr w:type="gramEnd"/>
        <w:r w:rsidR="00426017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5F5F5"/>
          </w:rPr>
          <w:t>-child(</w:t>
        </w:r>
        <w:r w:rsidR="00426017">
          <w:rPr>
            <w:rStyle w:val="affc"/>
            <w:rFonts w:ascii="Verdana" w:hAnsi="Verdana"/>
            <w:i/>
            <w:iCs/>
            <w:color w:val="900B09"/>
            <w:szCs w:val="21"/>
            <w:bdr w:val="none" w:sz="0" w:space="0" w:color="auto" w:frame="1"/>
            <w:shd w:val="clear" w:color="auto" w:fill="F5F5F5"/>
          </w:rPr>
          <w:t>n</w:t>
        </w:r>
        <w:r w:rsidR="00426017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5F5F5"/>
          </w:rPr>
          <w:t>)</w:t>
        </w:r>
      </w:hyperlink>
    </w:p>
    <w:p w:rsidR="00426017" w:rsidRDefault="00426017" w:rsidP="00426017">
      <w:pPr>
        <w:ind w:left="210" w:right="210"/>
      </w:pPr>
    </w:p>
    <w:p w:rsidR="00426017" w:rsidRDefault="00543C96" w:rsidP="00426017">
      <w:pPr>
        <w:ind w:left="210" w:right="210"/>
      </w:pPr>
      <w:hyperlink r:id="rId9" w:tooltip="CSS :nth-of-type(n) 选择器" w:history="1">
        <w:proofErr w:type="gramStart"/>
        <w:r w:rsidR="00426017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5F5F5"/>
          </w:rPr>
          <w:t>:nth</w:t>
        </w:r>
        <w:proofErr w:type="gramEnd"/>
        <w:r w:rsidR="00426017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5F5F5"/>
          </w:rPr>
          <w:t>-of-type(</w:t>
        </w:r>
        <w:r w:rsidR="00426017">
          <w:rPr>
            <w:rStyle w:val="affc"/>
            <w:rFonts w:ascii="Verdana" w:hAnsi="Verdana"/>
            <w:i/>
            <w:iCs/>
            <w:color w:val="900B09"/>
            <w:szCs w:val="21"/>
            <w:bdr w:val="none" w:sz="0" w:space="0" w:color="auto" w:frame="1"/>
            <w:shd w:val="clear" w:color="auto" w:fill="F5F5F5"/>
          </w:rPr>
          <w:t>n</w:t>
        </w:r>
        <w:r w:rsidR="00426017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5F5F5"/>
          </w:rPr>
          <w:t>)</w:t>
        </w:r>
      </w:hyperlink>
    </w:p>
    <w:p w:rsidR="00426017" w:rsidRDefault="00426017" w:rsidP="00426017">
      <w:pPr>
        <w:ind w:left="210" w:right="210"/>
      </w:pPr>
    </w:p>
    <w:p w:rsidR="00426017" w:rsidRDefault="00207383" w:rsidP="00426017">
      <w:pPr>
        <w:ind w:left="210" w:right="210"/>
      </w:pP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中选择第几个子元素方式</w:t>
      </w:r>
    </w:p>
    <w:p w:rsidR="00207383" w:rsidRDefault="00207383" w:rsidP="00426017">
      <w:pPr>
        <w:ind w:left="210" w:right="210"/>
      </w:pPr>
      <w:r>
        <w:rPr>
          <w:rFonts w:hint="eastAsia"/>
        </w:rPr>
        <w:t>通过下标方式获取：</w:t>
      </w:r>
    </w:p>
    <w:p w:rsidR="00207383" w:rsidRDefault="00207383" w:rsidP="00426017">
      <w:pPr>
        <w:ind w:left="210" w:right="210"/>
      </w:pPr>
      <w:r w:rsidRPr="00822D6F">
        <w:t>//div[@id='food']/</w:t>
      </w:r>
      <w:proofErr w:type="gramStart"/>
      <w:r w:rsidRPr="00822D6F">
        <w:t>p[</w:t>
      </w:r>
      <w:proofErr w:type="gramEnd"/>
      <w:r w:rsidRPr="00822D6F">
        <w:t>1]</w:t>
      </w:r>
    </w:p>
    <w:p w:rsidR="00207383" w:rsidRDefault="00207383" w:rsidP="00426017">
      <w:pPr>
        <w:ind w:left="210" w:right="210"/>
      </w:pPr>
      <w:r>
        <w:rPr>
          <w:rFonts w:hint="eastAsia"/>
        </w:rPr>
        <w:t>在这里，下标从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07383" w:rsidRDefault="00207383" w:rsidP="00426017">
      <w:pPr>
        <w:ind w:left="210" w:right="210"/>
      </w:pPr>
    </w:p>
    <w:p w:rsidR="00207383" w:rsidRDefault="00207383" w:rsidP="00207383">
      <w:pPr>
        <w:pStyle w:val="2"/>
        <w:ind w:right="210"/>
      </w:pPr>
      <w:r>
        <w:rPr>
          <w:rFonts w:hint="eastAsia"/>
        </w:rPr>
        <w:t>倒数索引</w:t>
      </w:r>
    </w:p>
    <w:p w:rsidR="00207383" w:rsidRPr="00AF049D" w:rsidRDefault="00207383" w:rsidP="00207383">
      <w:pPr>
        <w:ind w:left="210" w:right="210"/>
        <w:rPr>
          <w:color w:val="595959" w:themeColor="text1" w:themeTint="A6"/>
        </w:rPr>
      </w:pPr>
      <w:r w:rsidRPr="00AF049D">
        <w:rPr>
          <w:color w:val="595959" w:themeColor="text1" w:themeTint="A6"/>
        </w:rPr>
        <w:t>//div[@id='food']/*[</w:t>
      </w:r>
      <w:proofErr w:type="gramStart"/>
      <w:r w:rsidRPr="00AF049D">
        <w:rPr>
          <w:color w:val="595959" w:themeColor="text1" w:themeTint="A6"/>
        </w:rPr>
        <w:t>last(</w:t>
      </w:r>
      <w:proofErr w:type="gramEnd"/>
      <w:r w:rsidRPr="00AF049D">
        <w:rPr>
          <w:color w:val="595959" w:themeColor="text1" w:themeTint="A6"/>
        </w:rPr>
        <w:t>)]</w:t>
      </w:r>
    </w:p>
    <w:p w:rsidR="00207383" w:rsidRDefault="00207383" w:rsidP="00207383">
      <w:pPr>
        <w:ind w:left="210" w:right="210"/>
      </w:pPr>
      <w:r>
        <w:rPr>
          <w:rFonts w:hint="eastAsia"/>
        </w:rPr>
        <w:t>l</w:t>
      </w:r>
      <w:r>
        <w:t>ast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代表倒数第一个元素</w:t>
      </w:r>
    </w:p>
    <w:p w:rsidR="00207383" w:rsidRDefault="00207383" w:rsidP="00426017">
      <w:pPr>
        <w:ind w:left="210" w:right="210"/>
      </w:pPr>
      <w:r>
        <w:rPr>
          <w:rFonts w:hint="eastAsia"/>
        </w:rPr>
        <w:t>表示倒数第二第三个用：</w:t>
      </w:r>
    </w:p>
    <w:p w:rsidR="00207383" w:rsidRPr="00AF049D" w:rsidRDefault="00207383" w:rsidP="00207383">
      <w:pPr>
        <w:ind w:left="210" w:right="210"/>
        <w:rPr>
          <w:color w:val="595959" w:themeColor="text1" w:themeTint="A6"/>
        </w:rPr>
      </w:pPr>
      <w:r w:rsidRPr="00AF049D">
        <w:rPr>
          <w:color w:val="595959" w:themeColor="text1" w:themeTint="A6"/>
        </w:rPr>
        <w:t>//div[@id='food']/*[</w:t>
      </w:r>
      <w:proofErr w:type="gramStart"/>
      <w:r w:rsidRPr="00AF049D">
        <w:rPr>
          <w:color w:val="595959" w:themeColor="text1" w:themeTint="A6"/>
        </w:rPr>
        <w:t>last(</w:t>
      </w:r>
      <w:proofErr w:type="gramEnd"/>
      <w:r w:rsidRPr="00AF049D">
        <w:rPr>
          <w:color w:val="595959" w:themeColor="text1" w:themeTint="A6"/>
        </w:rPr>
        <w:t>)</w:t>
      </w:r>
      <w:r>
        <w:rPr>
          <w:rFonts w:hint="eastAsia"/>
          <w:color w:val="595959" w:themeColor="text1" w:themeTint="A6"/>
        </w:rPr>
        <w:t>-1</w:t>
      </w:r>
      <w:r w:rsidRPr="00AF049D">
        <w:rPr>
          <w:color w:val="595959" w:themeColor="text1" w:themeTint="A6"/>
        </w:rPr>
        <w:t>]</w:t>
      </w:r>
    </w:p>
    <w:p w:rsidR="00207383" w:rsidRPr="00AF049D" w:rsidRDefault="00207383" w:rsidP="00207383">
      <w:pPr>
        <w:ind w:left="210" w:right="210"/>
        <w:rPr>
          <w:color w:val="595959" w:themeColor="text1" w:themeTint="A6"/>
        </w:rPr>
      </w:pPr>
      <w:r w:rsidRPr="00AF049D">
        <w:rPr>
          <w:color w:val="595959" w:themeColor="text1" w:themeTint="A6"/>
        </w:rPr>
        <w:t>//div[@id='food']/*[</w:t>
      </w:r>
      <w:proofErr w:type="gramStart"/>
      <w:r w:rsidRPr="00AF049D">
        <w:rPr>
          <w:color w:val="595959" w:themeColor="text1" w:themeTint="A6"/>
        </w:rPr>
        <w:t>last(</w:t>
      </w:r>
      <w:proofErr w:type="gramEnd"/>
      <w:r w:rsidRPr="00AF049D">
        <w:rPr>
          <w:color w:val="595959" w:themeColor="text1" w:themeTint="A6"/>
        </w:rPr>
        <w:t>)</w:t>
      </w:r>
      <w:r>
        <w:rPr>
          <w:rFonts w:hint="eastAsia"/>
          <w:color w:val="595959" w:themeColor="text1" w:themeTint="A6"/>
        </w:rPr>
        <w:t>-2</w:t>
      </w:r>
      <w:r w:rsidRPr="00AF049D">
        <w:rPr>
          <w:color w:val="595959" w:themeColor="text1" w:themeTint="A6"/>
        </w:rPr>
        <w:t>]</w:t>
      </w:r>
    </w:p>
    <w:p w:rsidR="00207383" w:rsidRDefault="00207383" w:rsidP="00426017">
      <w:pPr>
        <w:ind w:left="210" w:right="210"/>
      </w:pPr>
    </w:p>
    <w:p w:rsidR="00D27400" w:rsidRDefault="00D27400" w:rsidP="00426017">
      <w:pPr>
        <w:ind w:left="210" w:right="210"/>
      </w:pPr>
      <w:r>
        <w:t>CSS</w:t>
      </w:r>
      <w:r>
        <w:rPr>
          <w:rFonts w:hint="eastAsia"/>
        </w:rPr>
        <w:t>中表示倒数第几个元素的方法</w:t>
      </w:r>
    </w:p>
    <w:p w:rsidR="00D27400" w:rsidRDefault="00543C96" w:rsidP="00426017">
      <w:pPr>
        <w:ind w:left="210" w:right="210"/>
      </w:pPr>
      <w:hyperlink r:id="rId10" w:tooltip="CSS :nth-last-child(n) 选择器" w:history="1">
        <w:proofErr w:type="gramStart"/>
        <w:r w:rsidR="00D27400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FFFFF"/>
          </w:rPr>
          <w:t>:nth</w:t>
        </w:r>
        <w:proofErr w:type="gramEnd"/>
        <w:r w:rsidR="00D27400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FFFFF"/>
          </w:rPr>
          <w:t>-last-child(</w:t>
        </w:r>
        <w:r w:rsidR="00D27400">
          <w:rPr>
            <w:rStyle w:val="affc"/>
            <w:rFonts w:ascii="Verdana" w:hAnsi="Verdana"/>
            <w:i/>
            <w:iCs/>
            <w:color w:val="900B09"/>
            <w:szCs w:val="21"/>
            <w:bdr w:val="none" w:sz="0" w:space="0" w:color="auto" w:frame="1"/>
            <w:shd w:val="clear" w:color="auto" w:fill="FFFFFF"/>
          </w:rPr>
          <w:t>n</w:t>
        </w:r>
        <w:r w:rsidR="00D27400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FFFFF"/>
          </w:rPr>
          <w:t>)</w:t>
        </w:r>
      </w:hyperlink>
    </w:p>
    <w:p w:rsidR="00D27400" w:rsidRDefault="00D27400" w:rsidP="00426017">
      <w:pPr>
        <w:ind w:left="210" w:right="210"/>
      </w:pPr>
    </w:p>
    <w:p w:rsidR="00D27400" w:rsidRDefault="00543C96" w:rsidP="00426017">
      <w:pPr>
        <w:ind w:left="210" w:right="210"/>
      </w:pPr>
      <w:hyperlink r:id="rId11" w:tooltip="CSS :nth-last-of-type(n) 选择器" w:history="1">
        <w:proofErr w:type="gramStart"/>
        <w:r w:rsidR="00D27400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FFFFF"/>
          </w:rPr>
          <w:t>:nth</w:t>
        </w:r>
        <w:proofErr w:type="gramEnd"/>
        <w:r w:rsidR="00D27400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FFFFF"/>
          </w:rPr>
          <w:t>-last-of-type(</w:t>
        </w:r>
        <w:r w:rsidR="00D27400">
          <w:rPr>
            <w:rStyle w:val="affc"/>
            <w:rFonts w:ascii="Verdana" w:hAnsi="Verdana"/>
            <w:i/>
            <w:iCs/>
            <w:color w:val="900B09"/>
            <w:szCs w:val="21"/>
            <w:bdr w:val="none" w:sz="0" w:space="0" w:color="auto" w:frame="1"/>
            <w:shd w:val="clear" w:color="auto" w:fill="FFFFFF"/>
          </w:rPr>
          <w:t>n</w:t>
        </w:r>
        <w:r w:rsidR="00D27400">
          <w:rPr>
            <w:rStyle w:val="affc"/>
            <w:rFonts w:ascii="Verdana" w:hAnsi="Verdana"/>
            <w:color w:val="900B09"/>
            <w:szCs w:val="21"/>
            <w:bdr w:val="none" w:sz="0" w:space="0" w:color="auto" w:frame="1"/>
            <w:shd w:val="clear" w:color="auto" w:fill="FFFFFF"/>
          </w:rPr>
          <w:t>)</w:t>
        </w:r>
      </w:hyperlink>
    </w:p>
    <w:p w:rsidR="00D27400" w:rsidRPr="00207383" w:rsidRDefault="00D27400" w:rsidP="00426017">
      <w:pPr>
        <w:ind w:left="210" w:right="210"/>
      </w:pPr>
    </w:p>
    <w:p w:rsidR="00207383" w:rsidRDefault="00207383" w:rsidP="00207383">
      <w:pPr>
        <w:pStyle w:val="2"/>
        <w:ind w:right="210"/>
      </w:pPr>
      <w:proofErr w:type="spellStart"/>
      <w:r>
        <w:rPr>
          <w:rFonts w:hint="eastAsia"/>
        </w:rPr>
        <w:t>p</w:t>
      </w:r>
      <w:r>
        <w:t>ostion</w:t>
      </w:r>
      <w:proofErr w:type="spellEnd"/>
      <w:r>
        <w:t>()</w:t>
      </w:r>
      <w:r>
        <w:rPr>
          <w:rFonts w:hint="eastAsia"/>
        </w:rPr>
        <w:t>的用法</w:t>
      </w:r>
    </w:p>
    <w:p w:rsidR="00207383" w:rsidRDefault="00207383" w:rsidP="00207383">
      <w:pPr>
        <w:ind w:left="210" w:right="210"/>
      </w:pPr>
      <w:r>
        <w:rPr>
          <w:rFonts w:hint="eastAsia"/>
        </w:rPr>
        <w:t>表示第几个元素除了可以用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指定下标这种方式，还有一种方式就是</w:t>
      </w:r>
    </w:p>
    <w:p w:rsidR="00207383" w:rsidRDefault="00207383" w:rsidP="00207383">
      <w:pPr>
        <w:ind w:left="210" w:right="210"/>
        <w:rPr>
          <w:color w:val="595959" w:themeColor="text1" w:themeTint="A6"/>
        </w:rPr>
      </w:pPr>
      <w:r w:rsidRPr="00AF049D">
        <w:rPr>
          <w:color w:val="595959" w:themeColor="text1" w:themeTint="A6"/>
        </w:rPr>
        <w:t>//div[@id='food']/</w:t>
      </w:r>
      <w:r>
        <w:rPr>
          <w:color w:val="595959" w:themeColor="text1" w:themeTint="A6"/>
        </w:rPr>
        <w:t>*[</w:t>
      </w:r>
      <w:proofErr w:type="gramStart"/>
      <w:r>
        <w:rPr>
          <w:color w:val="595959" w:themeColor="text1" w:themeTint="A6"/>
        </w:rPr>
        <w:t>position(</w:t>
      </w:r>
      <w:proofErr w:type="gramEnd"/>
      <w:r>
        <w:rPr>
          <w:color w:val="595959" w:themeColor="text1" w:themeTint="A6"/>
        </w:rPr>
        <w:t>)=2]</w:t>
      </w:r>
    </w:p>
    <w:p w:rsidR="00207383" w:rsidRDefault="00207383" w:rsidP="00207383">
      <w:pPr>
        <w:ind w:left="210" w:right="210"/>
      </w:pPr>
      <w:r>
        <w:rPr>
          <w:rFonts w:hint="eastAsia"/>
        </w:rPr>
        <w:t>这里</w:t>
      </w:r>
      <w:r>
        <w:rPr>
          <w:rFonts w:hint="eastAsia"/>
        </w:rPr>
        <w:t>p</w:t>
      </w:r>
      <w:r>
        <w:t>osition()</w:t>
      </w:r>
      <w:r>
        <w:rPr>
          <w:rFonts w:hint="eastAsia"/>
        </w:rPr>
        <w:t>就是代表元素的位置，这种写法也是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中的一部分</w:t>
      </w:r>
    </w:p>
    <w:p w:rsidR="00207383" w:rsidRDefault="00207383" w:rsidP="00426017">
      <w:pPr>
        <w:ind w:left="210" w:right="210"/>
      </w:pPr>
    </w:p>
    <w:p w:rsidR="00171C05" w:rsidRDefault="00171C05" w:rsidP="00426017">
      <w:pPr>
        <w:ind w:left="210" w:right="210"/>
      </w:pPr>
      <w:r>
        <w:rPr>
          <w:rFonts w:hint="eastAsia"/>
        </w:rPr>
        <w:t>高级用法：</w:t>
      </w:r>
    </w:p>
    <w:p w:rsidR="00171C05" w:rsidRDefault="00171C05" w:rsidP="00171C05">
      <w:pPr>
        <w:ind w:left="210" w:right="210"/>
        <w:rPr>
          <w:color w:val="595959" w:themeColor="text1" w:themeTint="A6"/>
        </w:rPr>
      </w:pPr>
      <w:r w:rsidRPr="00AF049D">
        <w:rPr>
          <w:color w:val="595959" w:themeColor="text1" w:themeTint="A6"/>
        </w:rPr>
        <w:t>//div[@id='food']/</w:t>
      </w:r>
      <w:r>
        <w:rPr>
          <w:color w:val="595959" w:themeColor="text1" w:themeTint="A6"/>
        </w:rPr>
        <w:t xml:space="preserve">*[position()=last()]  </w:t>
      </w:r>
      <w:r>
        <w:rPr>
          <w:rFonts w:hint="eastAsia"/>
          <w:color w:val="595959" w:themeColor="text1" w:themeTint="A6"/>
        </w:rPr>
        <w:t>表示最后一个元素</w:t>
      </w:r>
    </w:p>
    <w:p w:rsidR="00171C05" w:rsidRDefault="00171C05" w:rsidP="00171C05">
      <w:pPr>
        <w:ind w:left="210" w:right="210"/>
        <w:rPr>
          <w:color w:val="595959" w:themeColor="text1" w:themeTint="A6"/>
        </w:rPr>
      </w:pPr>
      <w:r w:rsidRPr="00AF049D">
        <w:rPr>
          <w:color w:val="595959" w:themeColor="text1" w:themeTint="A6"/>
        </w:rPr>
        <w:t>//div[@id='food']/</w:t>
      </w:r>
      <w:r>
        <w:rPr>
          <w:color w:val="595959" w:themeColor="text1" w:themeTint="A6"/>
        </w:rPr>
        <w:t xml:space="preserve">*[position()=last()-2] </w:t>
      </w:r>
      <w:r>
        <w:rPr>
          <w:rFonts w:hint="eastAsia"/>
          <w:color w:val="595959" w:themeColor="text1" w:themeTint="A6"/>
        </w:rPr>
        <w:t>表示倒数第三个元素</w:t>
      </w:r>
    </w:p>
    <w:p w:rsidR="00171C05" w:rsidRPr="008124A5" w:rsidRDefault="00171C05" w:rsidP="00171C05">
      <w:pPr>
        <w:ind w:left="210" w:right="210"/>
        <w:rPr>
          <w:color w:val="595959" w:themeColor="text1" w:themeTint="A6"/>
        </w:rPr>
      </w:pPr>
      <w:r w:rsidRPr="00AF049D">
        <w:rPr>
          <w:color w:val="595959" w:themeColor="text1" w:themeTint="A6"/>
        </w:rPr>
        <w:t>//div[@id='food']/</w:t>
      </w:r>
      <w:r>
        <w:rPr>
          <w:color w:val="595959" w:themeColor="text1" w:themeTint="A6"/>
        </w:rPr>
        <w:t xml:space="preserve">*[position()&gt;=last()-2] </w:t>
      </w:r>
      <w:r>
        <w:rPr>
          <w:rFonts w:hint="eastAsia"/>
          <w:color w:val="595959" w:themeColor="text1" w:themeTint="A6"/>
        </w:rPr>
        <w:t>表示最后三个元素</w:t>
      </w:r>
    </w:p>
    <w:p w:rsidR="00171C05" w:rsidRDefault="00171C05" w:rsidP="00426017">
      <w:pPr>
        <w:ind w:left="210" w:right="210"/>
      </w:pPr>
    </w:p>
    <w:p w:rsidR="00171C05" w:rsidRDefault="00171C05" w:rsidP="00171C05">
      <w:pPr>
        <w:pStyle w:val="1"/>
        <w:ind w:right="210"/>
      </w:pPr>
      <w:r>
        <w:rPr>
          <w:rFonts w:hint="eastAsia"/>
        </w:rPr>
        <w:t>组选择器</w:t>
      </w:r>
    </w:p>
    <w:p w:rsidR="00171C05" w:rsidRDefault="00171C05" w:rsidP="00171C05">
      <w:pPr>
        <w:ind w:left="210" w:right="210"/>
      </w:pPr>
      <w:r>
        <w:rPr>
          <w:rFonts w:hint="eastAsia"/>
        </w:rPr>
        <w:t>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组选择</w:t>
      </w:r>
      <w:proofErr w:type="gramStart"/>
      <w:r>
        <w:rPr>
          <w:rFonts w:hint="eastAsia"/>
        </w:rPr>
        <w:t>器类似</w:t>
      </w:r>
      <w:proofErr w:type="gramEnd"/>
      <w:r>
        <w:rPr>
          <w:rFonts w:hint="eastAsia"/>
        </w:rPr>
        <w:t>的是，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也是用组选择器来选择多组元素</w:t>
      </w:r>
    </w:p>
    <w:p w:rsidR="00171C05" w:rsidRDefault="00171C05" w:rsidP="00171C05">
      <w:pPr>
        <w:ind w:left="210" w:right="210"/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中要表示多个选择器，用逗号来分割</w:t>
      </w:r>
    </w:p>
    <w:p w:rsidR="00171C05" w:rsidRDefault="00171C05" w:rsidP="00171C05">
      <w:pPr>
        <w:ind w:left="210" w:right="210"/>
      </w:pP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用竖线来隔开</w:t>
      </w:r>
    </w:p>
    <w:p w:rsidR="00171C05" w:rsidRDefault="00171C05" w:rsidP="00171C05">
      <w:pPr>
        <w:ind w:left="210" w:right="210"/>
      </w:pPr>
    </w:p>
    <w:p w:rsidR="00171C05" w:rsidRDefault="00171C05" w:rsidP="00171C05">
      <w:pPr>
        <w:ind w:left="210" w:right="210"/>
      </w:pPr>
      <w:r w:rsidRPr="00171C05">
        <w:t>//p | //button</w:t>
      </w:r>
    </w:p>
    <w:p w:rsidR="00171C05" w:rsidRDefault="00171C05" w:rsidP="00171C05">
      <w:pPr>
        <w:ind w:left="210" w:right="210"/>
      </w:pPr>
      <w:r>
        <w:rPr>
          <w:rFonts w:hint="eastAsia"/>
        </w:rPr>
        <w:t>等价于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中的</w:t>
      </w:r>
    </w:p>
    <w:p w:rsidR="00171C05" w:rsidRDefault="00171C05" w:rsidP="00171C05">
      <w:pPr>
        <w:ind w:left="210" w:right="210"/>
      </w:pPr>
      <w:r w:rsidRPr="00171C05">
        <w:rPr>
          <w:rFonts w:hint="eastAsia"/>
        </w:rPr>
        <w:t>p, button</w:t>
      </w:r>
    </w:p>
    <w:p w:rsidR="00171C05" w:rsidRDefault="00171C05" w:rsidP="00171C05">
      <w:pPr>
        <w:ind w:left="210" w:right="210"/>
      </w:pPr>
    </w:p>
    <w:p w:rsidR="00171C05" w:rsidRDefault="00171C05" w:rsidP="00171C05">
      <w:pPr>
        <w:ind w:left="210" w:right="210"/>
      </w:pPr>
    </w:p>
    <w:p w:rsidR="00171C05" w:rsidRDefault="00171C05" w:rsidP="00171C05">
      <w:pPr>
        <w:pStyle w:val="1"/>
        <w:ind w:right="210"/>
      </w:pPr>
      <w:r>
        <w:rPr>
          <w:rFonts w:hint="eastAsia"/>
        </w:rPr>
        <w:lastRenderedPageBreak/>
        <w:t>相邻兄弟选择器</w:t>
      </w:r>
    </w:p>
    <w:p w:rsidR="000F4C3C" w:rsidRDefault="000F4C3C" w:rsidP="000F4C3C">
      <w:pPr>
        <w:ind w:left="210" w:right="210"/>
      </w:pPr>
      <w:r>
        <w:rPr>
          <w:rFonts w:hint="eastAsia"/>
        </w:rPr>
        <w:t>举例，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表示相邻兄弟的方法</w:t>
      </w:r>
    </w:p>
    <w:p w:rsidR="000F4C3C" w:rsidRDefault="000F4C3C" w:rsidP="000F4C3C">
      <w:pPr>
        <w:ind w:left="210" w:right="210"/>
      </w:pPr>
      <w:r>
        <w:rPr>
          <w:rFonts w:hint="eastAsia"/>
        </w:rPr>
        <w:t>/</w:t>
      </w:r>
      <w:r>
        <w:t>/*[@id=’food’]/following-</w:t>
      </w:r>
      <w:proofErr w:type="gramStart"/>
      <w:r>
        <w:t>sibling::</w:t>
      </w:r>
      <w:proofErr w:type="gramEnd"/>
      <w:r>
        <w:t xml:space="preserve">div   </w:t>
      </w:r>
    </w:p>
    <w:p w:rsidR="000F4C3C" w:rsidRDefault="000F4C3C" w:rsidP="000F4C3C">
      <w:pPr>
        <w:ind w:left="210" w:right="210"/>
      </w:pPr>
      <w:r>
        <w:rPr>
          <w:rFonts w:hint="eastAsia"/>
        </w:rPr>
        <w:t>解释：</w:t>
      </w:r>
    </w:p>
    <w:p w:rsidR="000F4C3C" w:rsidRDefault="000F4C3C" w:rsidP="000F4C3C">
      <w:pPr>
        <w:ind w:left="210" w:right="210"/>
      </w:pPr>
      <w:r>
        <w:rPr>
          <w:rFonts w:hint="eastAsia"/>
        </w:rPr>
        <w:t>/</w:t>
      </w:r>
      <w:r>
        <w:t>/*[@id=</w:t>
      </w:r>
      <w:proofErr w:type="gramStart"/>
      <w:r>
        <w:t>’</w:t>
      </w:r>
      <w:proofErr w:type="gramEnd"/>
      <w:r>
        <w:t xml:space="preserve">food’]/ div   </w:t>
      </w:r>
      <w:r>
        <w:rPr>
          <w:rFonts w:hint="eastAsia"/>
        </w:rPr>
        <w:t>表示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ood</w:t>
      </w:r>
      <w:r>
        <w:rPr>
          <w:rFonts w:hint="eastAsia"/>
        </w:rPr>
        <w:t>的直接子元素的</w:t>
      </w:r>
      <w:r>
        <w:rPr>
          <w:rFonts w:hint="eastAsia"/>
        </w:rPr>
        <w:t>d</w:t>
      </w:r>
      <w:r>
        <w:t>iv</w:t>
      </w:r>
    </w:p>
    <w:p w:rsidR="00171C05" w:rsidRDefault="000F4C3C" w:rsidP="000F4C3C">
      <w:pPr>
        <w:ind w:left="210" w:right="210"/>
      </w:pPr>
      <w:r>
        <w:rPr>
          <w:rFonts w:hint="eastAsia"/>
        </w:rPr>
        <w:t>我们这里加上</w:t>
      </w:r>
      <w:r>
        <w:rPr>
          <w:rFonts w:hint="eastAsia"/>
        </w:rPr>
        <w:t>f</w:t>
      </w:r>
      <w:r>
        <w:t xml:space="preserve">ollowing-sibling::  </w:t>
      </w:r>
      <w:r>
        <w:rPr>
          <w:rFonts w:hint="eastAsia"/>
        </w:rPr>
        <w:t>就变成了</w:t>
      </w:r>
      <w:r>
        <w:rPr>
          <w:rFonts w:hint="eastAsia"/>
        </w:rPr>
        <w:t>i</w:t>
      </w:r>
      <w:r>
        <w:t>d=food</w:t>
      </w:r>
      <w:r>
        <w:rPr>
          <w:rFonts w:hint="eastAsia"/>
        </w:rPr>
        <w:t>节点的相邻兄弟元素</w:t>
      </w:r>
    </w:p>
    <w:p w:rsidR="00171C05" w:rsidRDefault="00171C05" w:rsidP="00171C05">
      <w:pPr>
        <w:ind w:left="210" w:right="210"/>
      </w:pPr>
    </w:p>
    <w:p w:rsidR="000F4C3C" w:rsidRDefault="000F4C3C" w:rsidP="00171C05">
      <w:pPr>
        <w:ind w:left="210" w:right="210"/>
      </w:pPr>
      <w:r>
        <w:rPr>
          <w:rFonts w:hint="eastAsia"/>
        </w:rPr>
        <w:t>前向兄弟节点选择</w:t>
      </w:r>
    </w:p>
    <w:p w:rsidR="00057819" w:rsidRDefault="00057819" w:rsidP="00171C05">
      <w:pPr>
        <w:ind w:left="210" w:right="210"/>
      </w:pPr>
      <w:r>
        <w:rPr>
          <w:rFonts w:hint="eastAsia"/>
        </w:rPr>
        <w:t>选择某个元素前面的兄弟节点，在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里无法实现</w:t>
      </w:r>
    </w:p>
    <w:p w:rsidR="000F4C3C" w:rsidRDefault="000F4C3C" w:rsidP="00171C05">
      <w:pPr>
        <w:ind w:left="210" w:right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里我们可以用</w:t>
      </w:r>
      <w:r>
        <w:rPr>
          <w:rFonts w:hint="eastAsia"/>
        </w:rPr>
        <w:t xml:space="preserve"> </w:t>
      </w:r>
      <w:r>
        <w:t xml:space="preserve">preceding-sibling:: </w:t>
      </w:r>
      <w:r>
        <w:rPr>
          <w:rFonts w:hint="eastAsia"/>
        </w:rPr>
        <w:t>来表示</w:t>
      </w:r>
    </w:p>
    <w:p w:rsidR="00E1725C" w:rsidRDefault="00E1725C" w:rsidP="00171C05">
      <w:pPr>
        <w:ind w:left="210" w:right="210"/>
      </w:pPr>
    </w:p>
    <w:p w:rsidR="00E1725C" w:rsidRDefault="00057819" w:rsidP="00057819">
      <w:pPr>
        <w:pStyle w:val="1"/>
        <w:ind w:right="210"/>
      </w:pPr>
      <w:r>
        <w:rPr>
          <w:rFonts w:hint="eastAsia"/>
        </w:rPr>
        <w:t>父元素选择器</w:t>
      </w:r>
    </w:p>
    <w:p w:rsidR="00057819" w:rsidRDefault="00057819" w:rsidP="00057819">
      <w:pPr>
        <w:ind w:left="210" w:right="210"/>
      </w:pPr>
      <w:r>
        <w:rPr>
          <w:rFonts w:hint="eastAsia"/>
        </w:rPr>
        <w:t>在</w:t>
      </w:r>
      <w:proofErr w:type="spellStart"/>
      <w:r>
        <w:t>xpath</w:t>
      </w:r>
      <w:proofErr w:type="spellEnd"/>
      <w:r>
        <w:rPr>
          <w:rFonts w:hint="eastAsia"/>
        </w:rPr>
        <w:t>里面，你还可以选择指定元素的父元素，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也不支持此种方法</w:t>
      </w:r>
    </w:p>
    <w:p w:rsidR="00057819" w:rsidRDefault="00057819" w:rsidP="00057819">
      <w:pPr>
        <w:ind w:left="210" w:right="21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Pr="00CE5524">
        <w:t>//*[@class='special']</w:t>
      </w:r>
      <w:r>
        <w:t xml:space="preserve">  </w:t>
      </w:r>
      <w:r>
        <w:rPr>
          <w:rFonts w:hint="eastAsia"/>
        </w:rPr>
        <w:t>（</w:t>
      </w:r>
      <w:r w:rsidRPr="00CE5524">
        <w:rPr>
          <w:rFonts w:hint="eastAsia"/>
          <w:highlight w:val="cyan"/>
        </w:rPr>
        <w:t>先找到这个元素</w:t>
      </w:r>
      <w:r>
        <w:rPr>
          <w:rFonts w:hint="eastAsia"/>
        </w:rPr>
        <w:t>）</w:t>
      </w:r>
    </w:p>
    <w:p w:rsidR="00057819" w:rsidRDefault="00057819" w:rsidP="00057819">
      <w:pPr>
        <w:ind w:left="210" w:right="210"/>
      </w:pPr>
      <w:r>
        <w:rPr>
          <w:rFonts w:hint="eastAsia"/>
        </w:rPr>
        <w:t>我们可以通过模拟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路径表现方式获取到它的父元素：</w:t>
      </w:r>
    </w:p>
    <w:p w:rsidR="00057819" w:rsidRDefault="00057819" w:rsidP="00057819">
      <w:pPr>
        <w:ind w:left="210" w:right="210"/>
      </w:pPr>
      <w:r w:rsidRPr="00CE5524">
        <w:t>//*[@class='special</w:t>
      </w:r>
      <w:proofErr w:type="gramStart"/>
      <w:r w:rsidRPr="00CE5524">
        <w:t>']/..</w:t>
      </w:r>
      <w:proofErr w:type="gramEnd"/>
      <w:r>
        <w:t xml:space="preserve">  </w:t>
      </w:r>
      <w:r>
        <w:rPr>
          <w:rFonts w:hint="eastAsia"/>
        </w:rPr>
        <w:t>（</w:t>
      </w:r>
      <w:r w:rsidRPr="00CE5524">
        <w:rPr>
          <w:rFonts w:hint="eastAsia"/>
          <w:highlight w:val="cyan"/>
        </w:rPr>
        <w:t>获取父元素</w:t>
      </w:r>
      <w:r>
        <w:rPr>
          <w:rFonts w:hint="eastAsia"/>
        </w:rPr>
        <w:t>）然后依次类推，还可以获取父元素的父元素</w:t>
      </w:r>
    </w:p>
    <w:p w:rsidR="00057819" w:rsidRDefault="00057819" w:rsidP="00057819">
      <w:pPr>
        <w:ind w:left="210" w:right="210"/>
      </w:pPr>
      <w:r>
        <w:rPr>
          <w:rFonts w:hint="eastAsia"/>
        </w:rPr>
        <w:t>使用场景：</w:t>
      </w:r>
      <w:r w:rsidRPr="00057819">
        <w:rPr>
          <w:rFonts w:hint="eastAsia"/>
        </w:rPr>
        <w:t>通常你想定位的元素没有特征，只有他的子节点有</w:t>
      </w:r>
      <w:r w:rsidRPr="00057819">
        <w:rPr>
          <w:rFonts w:hint="eastAsia"/>
        </w:rPr>
        <w:t>id</w:t>
      </w:r>
      <w:r w:rsidRPr="00057819">
        <w:rPr>
          <w:rFonts w:hint="eastAsia"/>
        </w:rPr>
        <w:t>这种特征</w:t>
      </w:r>
    </w:p>
    <w:p w:rsidR="00057819" w:rsidRDefault="00057819" w:rsidP="00057819">
      <w:pPr>
        <w:ind w:left="210" w:right="210"/>
      </w:pPr>
    </w:p>
    <w:p w:rsidR="00057819" w:rsidRDefault="00057819" w:rsidP="00057819">
      <w:pPr>
        <w:ind w:left="210" w:right="210"/>
      </w:pPr>
    </w:p>
    <w:p w:rsidR="00057819" w:rsidRDefault="00E5235D" w:rsidP="00E5235D">
      <w:pPr>
        <w:pStyle w:val="1"/>
        <w:ind w:right="210"/>
      </w:pPr>
      <w:proofErr w:type="spellStart"/>
      <w:r>
        <w:rPr>
          <w:rFonts w:hint="eastAsia"/>
        </w:rPr>
        <w:t>we</w:t>
      </w:r>
      <w:r>
        <w:t>belement</w:t>
      </w:r>
      <w:proofErr w:type="spellEnd"/>
      <w:r>
        <w:rPr>
          <w:rFonts w:hint="eastAsia"/>
        </w:rPr>
        <w:t>相对定位法</w:t>
      </w:r>
    </w:p>
    <w:p w:rsidR="00E5235D" w:rsidRDefault="00E5235D" w:rsidP="00E5235D">
      <w:pPr>
        <w:ind w:left="210" w:right="210"/>
      </w:pPr>
      <w:r>
        <w:rPr>
          <w:rFonts w:hint="eastAsia"/>
        </w:rPr>
        <w:t>比如我想获取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>ood</w:t>
      </w:r>
      <w:r>
        <w:rPr>
          <w:rFonts w:hint="eastAsia"/>
        </w:rPr>
        <w:t>的元素，然后用获取到元素继续找它下面的子节点，比如我想获取</w:t>
      </w:r>
      <w:r>
        <w:rPr>
          <w:rFonts w:hint="eastAsia"/>
        </w:rPr>
        <w:t>p</w:t>
      </w:r>
      <w:r>
        <w:rPr>
          <w:rFonts w:hint="eastAsia"/>
        </w:rPr>
        <w:t>节点，通过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 xml:space="preserve"> /</w:t>
      </w:r>
      <w:r>
        <w:t>/p</w:t>
      </w:r>
      <w:r>
        <w:rPr>
          <w:rFonts w:hint="eastAsia"/>
        </w:rPr>
        <w:t>来获取</w:t>
      </w:r>
    </w:p>
    <w:p w:rsidR="00E5235D" w:rsidRDefault="00E5235D" w:rsidP="00E5235D">
      <w:pPr>
        <w:ind w:left="210" w:right="210"/>
      </w:pPr>
      <w:r>
        <w:rPr>
          <w:rFonts w:hint="eastAsia"/>
        </w:rPr>
        <w:lastRenderedPageBreak/>
        <w:t>然后，这里大家注意，如果我这么写了，即使我用的是</w:t>
      </w:r>
      <w:r>
        <w:t>food</w:t>
      </w:r>
      <w:r>
        <w:rPr>
          <w:rFonts w:hint="eastAsia"/>
        </w:rPr>
        <w:t>这个元素来获取的，其实它获取的元素范围还是整个</w:t>
      </w:r>
      <w:r>
        <w:t>html</w:t>
      </w:r>
      <w:r>
        <w:rPr>
          <w:rFonts w:hint="eastAsia"/>
        </w:rPr>
        <w:t>页面的</w:t>
      </w:r>
      <w:r>
        <w:rPr>
          <w:rFonts w:hint="eastAsia"/>
        </w:rPr>
        <w:t>p</w:t>
      </w:r>
      <w:r>
        <w:rPr>
          <w:rFonts w:hint="eastAsia"/>
        </w:rPr>
        <w:t>元素，和用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获取的效果是一样的</w:t>
      </w:r>
    </w:p>
    <w:p w:rsidR="00E5235D" w:rsidRDefault="00E5235D" w:rsidP="00E5235D">
      <w:pPr>
        <w:ind w:left="210" w:right="210"/>
      </w:pPr>
      <w:r>
        <w:rPr>
          <w:rFonts w:hint="eastAsia"/>
        </w:rPr>
        <w:t>如果我想获取的是</w:t>
      </w:r>
      <w:r>
        <w:rPr>
          <w:rFonts w:hint="eastAsia"/>
        </w:rPr>
        <w:t>f</w:t>
      </w:r>
      <w:r>
        <w:t>ood</w:t>
      </w:r>
      <w:r>
        <w:rPr>
          <w:rFonts w:hint="eastAsia"/>
        </w:rPr>
        <w:t>这个元素范围内的呢，大家就要在这个</w:t>
      </w:r>
      <w:r w:rsidRPr="00FF5CEC">
        <w:rPr>
          <w:rFonts w:hint="eastAsia"/>
          <w:highlight w:val="yellow"/>
        </w:rPr>
        <w:t>表达式前面加一个点</w:t>
      </w:r>
      <w:r>
        <w:rPr>
          <w:rFonts w:hint="eastAsia"/>
        </w:rPr>
        <w:t>，这个点表示在当前的元素范围内。</w:t>
      </w:r>
    </w:p>
    <w:p w:rsidR="00E5235D" w:rsidRDefault="00E5235D" w:rsidP="00E5235D">
      <w:pPr>
        <w:ind w:left="210" w:right="210"/>
      </w:pPr>
    </w:p>
    <w:p w:rsidR="00E5235D" w:rsidRDefault="00E5235D" w:rsidP="00E5235D">
      <w:pPr>
        <w:pStyle w:val="HTML"/>
        <w:shd w:val="clear" w:color="auto" w:fill="FFFFFF"/>
        <w:ind w:left="210" w:right="210"/>
      </w:pPr>
      <w:r>
        <w:rPr>
          <w:rFonts w:hint="eastAsia"/>
        </w:rPr>
        <w:t>如：</w:t>
      </w:r>
    </w:p>
    <w:p w:rsidR="00E5235D" w:rsidRPr="00E5235D" w:rsidRDefault="00E5235D" w:rsidP="00E5235D">
      <w:pPr>
        <w:pStyle w:val="HTML"/>
        <w:shd w:val="clear" w:color="auto" w:fill="FFFFFF"/>
        <w:ind w:left="210" w:right="210"/>
        <w:rPr>
          <w:rFonts w:ascii="Consolas" w:eastAsia="宋体" w:hAnsi="Consolas"/>
          <w:color w:val="000000"/>
        </w:rPr>
      </w:pPr>
      <w:r w:rsidRPr="00E5235D">
        <w:rPr>
          <w:rFonts w:ascii="Consolas" w:eastAsia="宋体" w:hAnsi="Consolas"/>
          <w:color w:val="000000"/>
        </w:rPr>
        <w:t xml:space="preserve">food </w:t>
      </w:r>
      <w:r w:rsidRPr="00E5235D">
        <w:rPr>
          <w:rFonts w:ascii="Consolas" w:eastAsia="宋体" w:hAnsi="Consolas"/>
          <w:color w:val="333333"/>
        </w:rPr>
        <w:t xml:space="preserve">= </w:t>
      </w:r>
      <w:proofErr w:type="spellStart"/>
      <w:proofErr w:type="gramStart"/>
      <w:r w:rsidRPr="00E5235D">
        <w:rPr>
          <w:rFonts w:ascii="Consolas" w:eastAsia="宋体" w:hAnsi="Consolas"/>
          <w:color w:val="000000"/>
        </w:rPr>
        <w:t>driver</w:t>
      </w:r>
      <w:r w:rsidRPr="00E5235D">
        <w:rPr>
          <w:rFonts w:ascii="Consolas" w:eastAsia="宋体" w:hAnsi="Consolas"/>
          <w:color w:val="333333"/>
        </w:rPr>
        <w:t>.</w:t>
      </w:r>
      <w:r w:rsidRPr="00E5235D">
        <w:rPr>
          <w:rFonts w:ascii="Consolas" w:eastAsia="宋体" w:hAnsi="Consolas"/>
          <w:color w:val="170591"/>
        </w:rPr>
        <w:t>find</w:t>
      </w:r>
      <w:proofErr w:type="gramEnd"/>
      <w:r w:rsidRPr="00E5235D">
        <w:rPr>
          <w:rFonts w:ascii="Consolas" w:eastAsia="宋体" w:hAnsi="Consolas"/>
          <w:color w:val="170591"/>
        </w:rPr>
        <w:t>_element_by_id</w:t>
      </w:r>
      <w:proofErr w:type="spellEnd"/>
      <w:r w:rsidRPr="00E5235D">
        <w:rPr>
          <w:rFonts w:ascii="Consolas" w:eastAsia="宋体" w:hAnsi="Consolas"/>
          <w:color w:val="000066"/>
        </w:rPr>
        <w:t>(</w:t>
      </w:r>
      <w:r w:rsidRPr="00E5235D">
        <w:rPr>
          <w:rFonts w:ascii="Consolas" w:eastAsia="宋体" w:hAnsi="Consolas"/>
          <w:b/>
          <w:bCs/>
          <w:color w:val="008080"/>
        </w:rPr>
        <w:t>"food"</w:t>
      </w:r>
      <w:r w:rsidRPr="00E5235D">
        <w:rPr>
          <w:rFonts w:ascii="Consolas" w:eastAsia="宋体" w:hAnsi="Consolas"/>
          <w:color w:val="000066"/>
        </w:rPr>
        <w:t>)</w:t>
      </w:r>
      <w:r w:rsidRPr="00E5235D">
        <w:rPr>
          <w:rFonts w:ascii="Consolas" w:eastAsia="宋体" w:hAnsi="Consolas"/>
          <w:color w:val="000066"/>
        </w:rPr>
        <w:br/>
      </w:r>
      <w:proofErr w:type="spellStart"/>
      <w:r w:rsidRPr="00E5235D">
        <w:rPr>
          <w:rFonts w:ascii="Consolas" w:eastAsia="宋体" w:hAnsi="Consolas"/>
          <w:color w:val="000000"/>
        </w:rPr>
        <w:t>eles</w:t>
      </w:r>
      <w:proofErr w:type="spellEnd"/>
      <w:r w:rsidRPr="00E5235D">
        <w:rPr>
          <w:rFonts w:ascii="Consolas" w:eastAsia="宋体" w:hAnsi="Consolas"/>
          <w:color w:val="000000"/>
        </w:rPr>
        <w:t xml:space="preserve"> </w:t>
      </w:r>
      <w:r w:rsidRPr="00E5235D">
        <w:rPr>
          <w:rFonts w:ascii="Consolas" w:eastAsia="宋体" w:hAnsi="Consolas"/>
          <w:color w:val="333333"/>
        </w:rPr>
        <w:t xml:space="preserve">= </w:t>
      </w:r>
      <w:proofErr w:type="spellStart"/>
      <w:r w:rsidRPr="00E5235D">
        <w:rPr>
          <w:rFonts w:ascii="Consolas" w:eastAsia="宋体" w:hAnsi="Consolas"/>
          <w:color w:val="000000"/>
        </w:rPr>
        <w:t>food</w:t>
      </w:r>
      <w:r w:rsidRPr="00E5235D">
        <w:rPr>
          <w:rFonts w:ascii="Consolas" w:eastAsia="宋体" w:hAnsi="Consolas"/>
          <w:color w:val="333333"/>
        </w:rPr>
        <w:t>.</w:t>
      </w:r>
      <w:r w:rsidRPr="00E5235D">
        <w:rPr>
          <w:rFonts w:ascii="Consolas" w:eastAsia="宋体" w:hAnsi="Consolas"/>
          <w:color w:val="170591"/>
        </w:rPr>
        <w:t>find_elements_by_xpath</w:t>
      </w:r>
      <w:proofErr w:type="spellEnd"/>
      <w:r w:rsidRPr="00E5235D">
        <w:rPr>
          <w:rFonts w:ascii="Consolas" w:eastAsia="宋体" w:hAnsi="Consolas"/>
          <w:color w:val="000066"/>
        </w:rPr>
        <w:t>(</w:t>
      </w:r>
      <w:r w:rsidRPr="00E5235D">
        <w:rPr>
          <w:rFonts w:ascii="Consolas" w:eastAsia="宋体" w:hAnsi="Consolas"/>
          <w:b/>
          <w:bCs/>
          <w:color w:val="008080"/>
        </w:rPr>
        <w:t>'./p'</w:t>
      </w:r>
      <w:r w:rsidRPr="00E5235D">
        <w:rPr>
          <w:rFonts w:ascii="Consolas" w:eastAsia="宋体" w:hAnsi="Consolas"/>
          <w:color w:val="000066"/>
        </w:rPr>
        <w:t>)</w:t>
      </w:r>
    </w:p>
    <w:p w:rsidR="00E5235D" w:rsidRPr="00E5235D" w:rsidRDefault="00FF5CEC" w:rsidP="00E5235D">
      <w:pPr>
        <w:ind w:left="210" w:right="21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加点</w:t>
      </w:r>
    </w:p>
    <w:p w:rsidR="00E5235D" w:rsidRDefault="00FF5CEC" w:rsidP="00E5235D">
      <w:pPr>
        <w:ind w:left="210" w:right="210"/>
        <w:rPr>
          <w:rFonts w:eastAsia="宋体"/>
          <w:color w:val="000066"/>
        </w:rPr>
      </w:pPr>
      <w:proofErr w:type="spellStart"/>
      <w:r w:rsidRPr="00E5235D">
        <w:rPr>
          <w:rFonts w:eastAsia="宋体"/>
          <w:color w:val="000000"/>
        </w:rPr>
        <w:t>eles</w:t>
      </w:r>
      <w:proofErr w:type="spellEnd"/>
      <w:r w:rsidRPr="00E5235D">
        <w:rPr>
          <w:rFonts w:eastAsia="宋体"/>
          <w:color w:val="000000"/>
        </w:rPr>
        <w:t xml:space="preserve"> </w:t>
      </w:r>
      <w:r w:rsidRPr="00E5235D">
        <w:rPr>
          <w:rFonts w:eastAsia="宋体"/>
          <w:color w:val="333333"/>
        </w:rPr>
        <w:t xml:space="preserve">= </w:t>
      </w:r>
      <w:proofErr w:type="spellStart"/>
      <w:proofErr w:type="gramStart"/>
      <w:r w:rsidRPr="00E5235D">
        <w:rPr>
          <w:rFonts w:eastAsia="宋体"/>
          <w:color w:val="000000"/>
        </w:rPr>
        <w:t>food</w:t>
      </w:r>
      <w:r w:rsidRPr="00E5235D">
        <w:rPr>
          <w:rFonts w:eastAsia="宋体"/>
          <w:color w:val="333333"/>
        </w:rPr>
        <w:t>.</w:t>
      </w:r>
      <w:r w:rsidRPr="00E5235D">
        <w:rPr>
          <w:rFonts w:eastAsia="宋体"/>
          <w:color w:val="170591"/>
        </w:rPr>
        <w:t>find</w:t>
      </w:r>
      <w:proofErr w:type="gramEnd"/>
      <w:r w:rsidRPr="00E5235D">
        <w:rPr>
          <w:rFonts w:eastAsia="宋体"/>
          <w:color w:val="170591"/>
        </w:rPr>
        <w:t>_elements_by_xpath</w:t>
      </w:r>
      <w:proofErr w:type="spellEnd"/>
      <w:r w:rsidRPr="00E5235D">
        <w:rPr>
          <w:rFonts w:eastAsia="宋体"/>
          <w:color w:val="000066"/>
        </w:rPr>
        <w:t>(</w:t>
      </w:r>
      <w:r w:rsidRPr="00E5235D">
        <w:rPr>
          <w:rFonts w:eastAsia="宋体"/>
          <w:b/>
          <w:bCs/>
          <w:color w:val="008080"/>
        </w:rPr>
        <w:t>'/p'</w:t>
      </w:r>
      <w:r w:rsidRPr="00E5235D">
        <w:rPr>
          <w:rFonts w:eastAsia="宋体"/>
          <w:color w:val="000066"/>
        </w:rPr>
        <w:t>)</w:t>
      </w:r>
    </w:p>
    <w:p w:rsidR="00FF5CEC" w:rsidRDefault="00FF5CEC" w:rsidP="00E5235D">
      <w:pPr>
        <w:ind w:left="210" w:right="210"/>
        <w:rPr>
          <w:rFonts w:eastAsia="宋体"/>
          <w:color w:val="000066"/>
        </w:rPr>
      </w:pPr>
      <w:proofErr w:type="spellStart"/>
      <w:r w:rsidRPr="00E5235D">
        <w:rPr>
          <w:rFonts w:eastAsia="宋体"/>
          <w:color w:val="000000"/>
        </w:rPr>
        <w:t>eles</w:t>
      </w:r>
      <w:proofErr w:type="spellEnd"/>
      <w:r w:rsidRPr="00E5235D">
        <w:rPr>
          <w:rFonts w:eastAsia="宋体"/>
          <w:color w:val="000000"/>
        </w:rPr>
        <w:t xml:space="preserve"> </w:t>
      </w:r>
      <w:r w:rsidRPr="00E5235D">
        <w:rPr>
          <w:rFonts w:eastAsia="宋体"/>
          <w:color w:val="333333"/>
        </w:rPr>
        <w:t xml:space="preserve">= </w:t>
      </w:r>
      <w:proofErr w:type="spellStart"/>
      <w:proofErr w:type="gramStart"/>
      <w:r w:rsidRPr="00E5235D">
        <w:rPr>
          <w:rFonts w:eastAsia="宋体"/>
          <w:color w:val="000000"/>
        </w:rPr>
        <w:t>driver</w:t>
      </w:r>
      <w:r w:rsidRPr="00E5235D">
        <w:rPr>
          <w:rFonts w:eastAsia="宋体"/>
          <w:color w:val="333333"/>
        </w:rPr>
        <w:t>.</w:t>
      </w:r>
      <w:r w:rsidRPr="00E5235D">
        <w:rPr>
          <w:rFonts w:eastAsia="宋体"/>
          <w:color w:val="170591"/>
        </w:rPr>
        <w:t>find</w:t>
      </w:r>
      <w:proofErr w:type="gramEnd"/>
      <w:r w:rsidRPr="00E5235D">
        <w:rPr>
          <w:rFonts w:eastAsia="宋体"/>
          <w:color w:val="170591"/>
        </w:rPr>
        <w:t>_elements_by_xpath</w:t>
      </w:r>
      <w:proofErr w:type="spellEnd"/>
      <w:r w:rsidRPr="00E5235D">
        <w:rPr>
          <w:rFonts w:eastAsia="宋体"/>
          <w:color w:val="000066"/>
        </w:rPr>
        <w:t>(</w:t>
      </w:r>
      <w:r w:rsidRPr="00E5235D">
        <w:rPr>
          <w:rFonts w:eastAsia="宋体"/>
          <w:b/>
          <w:bCs/>
          <w:color w:val="008080"/>
        </w:rPr>
        <w:t>'/p'</w:t>
      </w:r>
      <w:r w:rsidRPr="00E5235D">
        <w:rPr>
          <w:rFonts w:eastAsia="宋体"/>
          <w:color w:val="000066"/>
        </w:rPr>
        <w:t>)</w:t>
      </w:r>
    </w:p>
    <w:p w:rsidR="00FF5CEC" w:rsidRPr="00FF5CEC" w:rsidRDefault="00FF5CEC" w:rsidP="00E5235D">
      <w:pPr>
        <w:ind w:left="210" w:right="210"/>
      </w:pPr>
      <w:r>
        <w:rPr>
          <w:rFonts w:hint="eastAsia"/>
        </w:rPr>
        <w:t>这两个方式效果是一样的</w:t>
      </w:r>
    </w:p>
    <w:p w:rsidR="00FF5CEC" w:rsidRDefault="00FF5CEC" w:rsidP="00E5235D">
      <w:pPr>
        <w:ind w:left="210" w:right="210"/>
      </w:pPr>
    </w:p>
    <w:p w:rsidR="00FF5CEC" w:rsidRDefault="00FF5CEC" w:rsidP="00E5235D">
      <w:pPr>
        <w:ind w:left="210" w:right="210"/>
      </w:pPr>
    </w:p>
    <w:p w:rsidR="003D0E81" w:rsidRDefault="003D0E81" w:rsidP="00E5235D">
      <w:pPr>
        <w:ind w:left="210" w:right="210"/>
      </w:pPr>
      <w:r>
        <w:rPr>
          <w:rFonts w:hint="eastAsia"/>
        </w:rPr>
        <w:t>扩展阅读：为什么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不支持前向兄弟节点选择器，和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选择器</w:t>
      </w:r>
    </w:p>
    <w:p w:rsidR="003D0E81" w:rsidRDefault="00543C96" w:rsidP="00E5235D">
      <w:pPr>
        <w:ind w:left="210" w:right="210"/>
        <w:rPr>
          <w:color w:val="7F7F7F" w:themeColor="text1" w:themeTint="80"/>
        </w:rPr>
      </w:pPr>
      <w:hyperlink r:id="rId12" w:history="1">
        <w:r w:rsidR="003D0E81" w:rsidRPr="009C23EE">
          <w:rPr>
            <w:rStyle w:val="affc"/>
          </w:rPr>
          <w:t>https://www.zhangxinxu.com/wordpress/2016/08/css-parent-selector/</w:t>
        </w:r>
      </w:hyperlink>
    </w:p>
    <w:p w:rsidR="003D0E81" w:rsidRDefault="003D0E81" w:rsidP="00E5235D">
      <w:pPr>
        <w:ind w:left="210" w:right="210"/>
      </w:pPr>
    </w:p>
    <w:p w:rsidR="003D0E81" w:rsidRDefault="003D0E81" w:rsidP="00E5235D">
      <w:pPr>
        <w:ind w:left="210" w:right="210"/>
      </w:pPr>
    </w:p>
    <w:p w:rsidR="003D0E81" w:rsidRDefault="003D0E81" w:rsidP="00E5235D">
      <w:pPr>
        <w:ind w:left="210" w:right="210"/>
      </w:pPr>
    </w:p>
    <w:p w:rsidR="003D0E81" w:rsidRDefault="003D0E81" w:rsidP="003D0E81">
      <w:pPr>
        <w:pStyle w:val="1"/>
        <w:ind w:right="210"/>
      </w:pPr>
      <w:r>
        <w:rPr>
          <w:rFonts w:hint="eastAsia"/>
        </w:rPr>
        <w:t>作业</w:t>
      </w:r>
    </w:p>
    <w:p w:rsidR="003D0E81" w:rsidRDefault="003D0E81" w:rsidP="003D0E81">
      <w:pPr>
        <w:ind w:left="210" w:right="210"/>
      </w:pPr>
      <w:r>
        <w:rPr>
          <w:rFonts w:hint="eastAsia"/>
        </w:rPr>
        <w:t>课后作业：</w:t>
      </w:r>
    </w:p>
    <w:p w:rsidR="003D0E81" w:rsidRDefault="00543C96" w:rsidP="003D0E81">
      <w:pPr>
        <w:ind w:left="210" w:right="210"/>
      </w:pPr>
      <w:hyperlink r:id="rId13" w:history="1">
        <w:r w:rsidR="003D0E81" w:rsidRPr="00A100EE">
          <w:rPr>
            <w:rStyle w:val="affc"/>
          </w:rPr>
          <w:t>https://github.com/jcyrss/songqin-testdev/blob/master/selenium/task/0</w:t>
        </w:r>
        <w:r w:rsidR="003D0E81">
          <w:rPr>
            <w:rStyle w:val="affc"/>
          </w:rPr>
          <w:t>5</w:t>
        </w:r>
        <w:r w:rsidR="003D0E81" w:rsidRPr="00A100EE">
          <w:rPr>
            <w:rStyle w:val="affc"/>
          </w:rPr>
          <w:t>.md</w:t>
        </w:r>
      </w:hyperlink>
    </w:p>
    <w:p w:rsidR="003D0E81" w:rsidRDefault="003D0E81" w:rsidP="003D0E81">
      <w:pPr>
        <w:ind w:left="210" w:right="210"/>
      </w:pPr>
    </w:p>
    <w:p w:rsidR="003D0E81" w:rsidRDefault="003D0E81" w:rsidP="003D0E81">
      <w:pPr>
        <w:ind w:left="210" w:right="210"/>
      </w:pPr>
      <w:r>
        <w:rPr>
          <w:rFonts w:hint="eastAsia"/>
        </w:rPr>
        <w:t>打开</w:t>
      </w:r>
      <w:r>
        <w:rPr>
          <w:rFonts w:hint="eastAsia"/>
        </w:rPr>
        <w:t xml:space="preserve"> 12306 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余票查询界面</w:t>
      </w:r>
      <w:r>
        <w:rPr>
          <w:rFonts w:hint="eastAsia"/>
        </w:rPr>
        <w:t xml:space="preserve">  </w:t>
      </w:r>
      <w:hyperlink r:id="rId14" w:history="1">
        <w:r w:rsidRPr="00A100EE">
          <w:rPr>
            <w:rStyle w:val="affc"/>
            <w:rFonts w:hint="eastAsia"/>
          </w:rPr>
          <w:t>https://kyfw.12306.cn/otn/leftTicket/init</w:t>
        </w:r>
      </w:hyperlink>
    </w:p>
    <w:p w:rsidR="003D0E81" w:rsidRDefault="003D0E81" w:rsidP="003D0E81">
      <w:pPr>
        <w:ind w:left="210" w:right="210"/>
      </w:pPr>
    </w:p>
    <w:p w:rsidR="003D0E81" w:rsidRDefault="003D0E81" w:rsidP="003D0E81">
      <w:pPr>
        <w:ind w:left="210" w:right="210"/>
      </w:pPr>
      <w:r>
        <w:t>注意</w:t>
      </w:r>
      <w:r>
        <w:rPr>
          <w:rFonts w:hint="eastAsia"/>
        </w:rPr>
        <w:t>，</w:t>
      </w:r>
      <w:r>
        <w:t>开始的时候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可能会有证书非</w:t>
      </w:r>
      <w:r>
        <w:rPr>
          <w:rFonts w:hint="eastAsia"/>
        </w:rPr>
        <w:t xml:space="preserve"> </w:t>
      </w:r>
      <w:r>
        <w:rPr>
          <w:rFonts w:hint="eastAsia"/>
        </w:rPr>
        <w:t>认证</w:t>
      </w: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的提示，</w:t>
      </w:r>
      <w:r>
        <w:rPr>
          <w:rFonts w:hint="eastAsia"/>
        </w:rPr>
        <w:t xml:space="preserve"> </w:t>
      </w:r>
      <w:r>
        <w:rPr>
          <w:rFonts w:hint="eastAsia"/>
        </w:rPr>
        <w:t>跳过即可</w:t>
      </w:r>
    </w:p>
    <w:p w:rsidR="003D0E81" w:rsidRDefault="003D0E81" w:rsidP="003D0E81">
      <w:pPr>
        <w:ind w:left="210" w:right="210"/>
      </w:pPr>
    </w:p>
    <w:p w:rsidR="003D0E81" w:rsidRDefault="003D0E81" w:rsidP="003D0E81">
      <w:pPr>
        <w:ind w:left="210" w:right="210"/>
      </w:pPr>
      <w:r>
        <w:rPr>
          <w:rFonts w:hint="eastAsia"/>
        </w:rPr>
        <w:t>出发城市</w:t>
      </w:r>
      <w:r>
        <w:rPr>
          <w:rFonts w:hint="eastAsia"/>
        </w:rPr>
        <w:t xml:space="preserve"> </w:t>
      </w:r>
      <w:r>
        <w:rPr>
          <w:rFonts w:hint="eastAsia"/>
        </w:rPr>
        <w:t>填写</w:t>
      </w:r>
      <w:r>
        <w:rPr>
          <w:rFonts w:hint="eastAsia"/>
        </w:rPr>
        <w:t xml:space="preserve"> </w:t>
      </w:r>
      <w:r>
        <w:rPr>
          <w:rFonts w:hint="eastAsia"/>
        </w:rPr>
        <w:t>‘南京南’，</w:t>
      </w:r>
      <w:r>
        <w:rPr>
          <w:rFonts w:hint="eastAsia"/>
        </w:rPr>
        <w:t xml:space="preserve"> </w:t>
      </w:r>
      <w:r>
        <w:rPr>
          <w:rFonts w:hint="eastAsia"/>
        </w:rPr>
        <w:t>到达城市</w:t>
      </w:r>
      <w:r>
        <w:rPr>
          <w:rFonts w:hint="eastAsia"/>
        </w:rPr>
        <w:t xml:space="preserve"> </w:t>
      </w:r>
      <w:r>
        <w:rPr>
          <w:rFonts w:hint="eastAsia"/>
        </w:rPr>
        <w:t>填写</w:t>
      </w:r>
      <w:r>
        <w:rPr>
          <w:rFonts w:hint="eastAsia"/>
        </w:rPr>
        <w:t xml:space="preserve"> </w:t>
      </w:r>
      <w:r>
        <w:rPr>
          <w:rFonts w:hint="eastAsia"/>
        </w:rPr>
        <w:t>‘杭州东’</w:t>
      </w:r>
      <w:r>
        <w:rPr>
          <w:rFonts w:hint="eastAsia"/>
        </w:rPr>
        <w:t xml:space="preserve"> </w:t>
      </w:r>
    </w:p>
    <w:p w:rsidR="003D0E81" w:rsidRDefault="003D0E81" w:rsidP="003D0E81">
      <w:pPr>
        <w:ind w:left="210" w:right="210"/>
      </w:pPr>
      <w:r w:rsidRPr="007C3D34">
        <w:rPr>
          <w:rFonts w:hint="eastAsia"/>
        </w:rPr>
        <w:lastRenderedPageBreak/>
        <w:t>注意输入城市名前，</w:t>
      </w:r>
      <w:r w:rsidRPr="00B74F4C">
        <w:rPr>
          <w:rFonts w:hint="eastAsia"/>
          <w:highlight w:val="cyan"/>
        </w:rPr>
        <w:t>一定要先点击一下输入框</w:t>
      </w:r>
      <w:r w:rsidRPr="007C3D34">
        <w:rPr>
          <w:rFonts w:hint="eastAsia"/>
        </w:rPr>
        <w:t>，否则查不到。</w:t>
      </w:r>
      <w:r w:rsidRPr="007C3D34">
        <w:rPr>
          <w:rFonts w:hint="eastAsia"/>
        </w:rPr>
        <w:t xml:space="preserve"> </w:t>
      </w:r>
    </w:p>
    <w:p w:rsidR="003D0E81" w:rsidRDefault="003D0E81" w:rsidP="003D0E81">
      <w:pPr>
        <w:ind w:left="210" w:right="210"/>
      </w:pPr>
      <w:r w:rsidRPr="007C3D34">
        <w:rPr>
          <w:rFonts w:hint="eastAsia"/>
        </w:rPr>
        <w:t>而且输入</w:t>
      </w:r>
      <w:proofErr w:type="gramStart"/>
      <w:r w:rsidRPr="007C3D34">
        <w:rPr>
          <w:rFonts w:hint="eastAsia"/>
        </w:rPr>
        <w:t>名</w:t>
      </w:r>
      <w:r w:rsidRPr="00B74F4C">
        <w:rPr>
          <w:rFonts w:hint="eastAsia"/>
          <w:highlight w:val="cyan"/>
        </w:rPr>
        <w:t>最后</w:t>
      </w:r>
      <w:proofErr w:type="gramEnd"/>
      <w:r w:rsidRPr="00B74F4C">
        <w:rPr>
          <w:rFonts w:hint="eastAsia"/>
          <w:highlight w:val="cyan"/>
        </w:rPr>
        <w:t>要包含一个回车符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Pr="00B74F4C">
        <w:rPr>
          <w:rFonts w:hint="eastAsia"/>
        </w:rPr>
        <w:t>否则输入框里面会自动清除</w:t>
      </w:r>
    </w:p>
    <w:p w:rsidR="003D0E81" w:rsidRDefault="003D0E81" w:rsidP="003D0E81">
      <w:pPr>
        <w:ind w:left="210" w:right="210"/>
      </w:pPr>
    </w:p>
    <w:p w:rsidR="003D0E81" w:rsidRDefault="003D0E81" w:rsidP="003D0E81">
      <w:pPr>
        <w:ind w:left="210" w:right="210"/>
      </w:pPr>
      <w:r>
        <w:rPr>
          <w:rFonts w:hint="eastAsia"/>
        </w:rPr>
        <w:t>发车时间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 xml:space="preserve"> 06:00--12:00</w:t>
      </w:r>
      <w:r>
        <w:t xml:space="preserve"> </w:t>
      </w:r>
    </w:p>
    <w:p w:rsidR="003D0E81" w:rsidRDefault="003D0E81" w:rsidP="003D0E81">
      <w:pPr>
        <w:ind w:left="210" w:right="210"/>
      </w:pPr>
    </w:p>
    <w:p w:rsidR="003D0E81" w:rsidRDefault="003D0E81" w:rsidP="003D0E81">
      <w:pPr>
        <w:ind w:left="210" w:right="210"/>
      </w:pPr>
      <w:r>
        <w:rPr>
          <w:rFonts w:hint="eastAsia"/>
        </w:rPr>
        <w:t>发车日期选第二天，也就是日期标签栏的，第二个标签</w:t>
      </w:r>
    </w:p>
    <w:p w:rsidR="003D0E81" w:rsidRDefault="003D0E81" w:rsidP="003D0E81">
      <w:pPr>
        <w:ind w:left="210" w:right="210"/>
      </w:pPr>
    </w:p>
    <w:p w:rsidR="003D0E81" w:rsidRDefault="003D0E81" w:rsidP="003D0E81">
      <w:pPr>
        <w:ind w:left="210" w:right="210"/>
      </w:pPr>
      <w:r>
        <w:rPr>
          <w:rFonts w:hint="eastAsia"/>
        </w:rPr>
        <w:t>我们要查找的是所有</w:t>
      </w:r>
      <w:r>
        <w:rPr>
          <w:rFonts w:hint="eastAsia"/>
        </w:rPr>
        <w:t xml:space="preserve"> </w:t>
      </w:r>
      <w:r>
        <w:rPr>
          <w:rFonts w:hint="eastAsia"/>
        </w:rPr>
        <w:t>二等</w:t>
      </w:r>
      <w:proofErr w:type="gramStart"/>
      <w:r>
        <w:rPr>
          <w:rFonts w:hint="eastAsia"/>
        </w:rPr>
        <w:t>座还有</w:t>
      </w:r>
      <w:proofErr w:type="gramEnd"/>
      <w:r>
        <w:rPr>
          <w:rFonts w:hint="eastAsia"/>
        </w:rPr>
        <w:t>票的车次，打印出这些有票的车次的信息（这里可以用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），结果格式如下：</w:t>
      </w:r>
    </w:p>
    <w:p w:rsidR="003D0E81" w:rsidRDefault="003D0E81" w:rsidP="003D0E81">
      <w:pPr>
        <w:ind w:left="210" w:right="210"/>
      </w:pPr>
    </w:p>
    <w:p w:rsidR="003D0E81" w:rsidRDefault="003D0E81" w:rsidP="003D0E81">
      <w:pPr>
        <w:ind w:left="210" w:right="210"/>
      </w:pPr>
      <w:r>
        <w:t>G7641</w:t>
      </w:r>
    </w:p>
    <w:p w:rsidR="003D0E81" w:rsidRDefault="003D0E81" w:rsidP="003D0E81">
      <w:pPr>
        <w:ind w:left="210" w:right="210"/>
      </w:pPr>
      <w:r>
        <w:t>G1505</w:t>
      </w:r>
    </w:p>
    <w:p w:rsidR="003D0E81" w:rsidRDefault="003D0E81" w:rsidP="003D0E81">
      <w:pPr>
        <w:ind w:left="210" w:right="210"/>
      </w:pPr>
      <w:r>
        <w:t>G7393</w:t>
      </w:r>
    </w:p>
    <w:p w:rsidR="003D0E81" w:rsidRDefault="003D0E81" w:rsidP="003D0E81">
      <w:pPr>
        <w:ind w:left="210" w:right="210"/>
      </w:pPr>
      <w:r>
        <w:t>G7689</w:t>
      </w:r>
    </w:p>
    <w:p w:rsidR="003D0E81" w:rsidRPr="003D0E81" w:rsidRDefault="003D0E81" w:rsidP="00E5235D">
      <w:pPr>
        <w:ind w:left="210" w:right="210"/>
      </w:pPr>
    </w:p>
    <w:sectPr w:rsidR="003D0E81" w:rsidRPr="003D0E81" w:rsidSect="00FD3712">
      <w:endnotePr>
        <w:numFmt w:val="decimalFullWidth"/>
      </w:endnotePr>
      <w:pgSz w:w="11900" w:h="16832"/>
      <w:pgMar w:top="1440" w:right="1800" w:bottom="1440" w:left="1800" w:header="1134" w:footer="1134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96" w:rsidRDefault="00543C96" w:rsidP="003038FA">
      <w:pPr>
        <w:spacing w:before="0" w:after="0" w:line="240" w:lineRule="auto"/>
        <w:ind w:left="210" w:right="210"/>
      </w:pPr>
      <w:r>
        <w:separator/>
      </w:r>
    </w:p>
  </w:endnote>
  <w:endnote w:type="continuationSeparator" w:id="0">
    <w:p w:rsidR="00543C96" w:rsidRDefault="00543C96" w:rsidP="003038FA">
      <w:pPr>
        <w:spacing w:before="0" w:after="0"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96" w:rsidRDefault="00543C96" w:rsidP="003038FA">
      <w:pPr>
        <w:spacing w:before="0" w:after="0" w:line="240" w:lineRule="auto"/>
        <w:ind w:left="210" w:right="210"/>
      </w:pPr>
      <w:r>
        <w:separator/>
      </w:r>
    </w:p>
  </w:footnote>
  <w:footnote w:type="continuationSeparator" w:id="0">
    <w:p w:rsidR="00543C96" w:rsidRDefault="00543C96" w:rsidP="003038FA">
      <w:pPr>
        <w:spacing w:before="0" w:after="0" w:line="240" w:lineRule="auto"/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569"/>
    <w:multiLevelType w:val="hybridMultilevel"/>
    <w:tmpl w:val="ECBA24B0"/>
    <w:lvl w:ilvl="0" w:tplc="C90E9F26">
      <w:start w:val="1"/>
      <w:numFmt w:val="decimal"/>
      <w:lvlText w:val="%1，"/>
      <w:lvlJc w:val="left"/>
      <w:pPr>
        <w:ind w:left="68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5DF7220"/>
    <w:multiLevelType w:val="hybridMultilevel"/>
    <w:tmpl w:val="18222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BD4114"/>
    <w:multiLevelType w:val="hybridMultilevel"/>
    <w:tmpl w:val="A87C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7F292D"/>
    <w:multiLevelType w:val="hybridMultilevel"/>
    <w:tmpl w:val="D5D873A8"/>
    <w:lvl w:ilvl="0" w:tplc="55088A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4274DB"/>
    <w:multiLevelType w:val="hybridMultilevel"/>
    <w:tmpl w:val="ED28B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9C48F5"/>
    <w:multiLevelType w:val="multilevel"/>
    <w:tmpl w:val="4D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3541B"/>
    <w:multiLevelType w:val="hybridMultilevel"/>
    <w:tmpl w:val="A8FA1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E55DAC"/>
    <w:multiLevelType w:val="singleLevel"/>
    <w:tmpl w:val="69508742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8" w15:restartNumberingAfterBreak="0">
    <w:nsid w:val="266B7DEB"/>
    <w:multiLevelType w:val="hybridMultilevel"/>
    <w:tmpl w:val="0914AD80"/>
    <w:lvl w:ilvl="0" w:tplc="55088A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C351BB"/>
    <w:multiLevelType w:val="hybridMultilevel"/>
    <w:tmpl w:val="5D1EA4F0"/>
    <w:lvl w:ilvl="0" w:tplc="2D9CF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C6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44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40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C0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4B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C7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4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194FB2"/>
    <w:multiLevelType w:val="hybridMultilevel"/>
    <w:tmpl w:val="64D6D49A"/>
    <w:lvl w:ilvl="0" w:tplc="AEDA530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2DE9708B"/>
    <w:multiLevelType w:val="hybridMultilevel"/>
    <w:tmpl w:val="8F7AA99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34B94CC7"/>
    <w:multiLevelType w:val="hybridMultilevel"/>
    <w:tmpl w:val="5F98DEA0"/>
    <w:lvl w:ilvl="0" w:tplc="430C7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C1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E0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A81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E8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6ED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83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22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C70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82179"/>
    <w:multiLevelType w:val="hybridMultilevel"/>
    <w:tmpl w:val="CFBA8E10"/>
    <w:lvl w:ilvl="0" w:tplc="68FADB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8F9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8B2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043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2B9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42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A7F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C00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83F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A6998"/>
    <w:multiLevelType w:val="hybridMultilevel"/>
    <w:tmpl w:val="CBE6ECD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3F33526E"/>
    <w:multiLevelType w:val="hybridMultilevel"/>
    <w:tmpl w:val="225226E8"/>
    <w:lvl w:ilvl="0" w:tplc="DCA2D86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FF37F9A"/>
    <w:multiLevelType w:val="hybridMultilevel"/>
    <w:tmpl w:val="F094F66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40070ED3"/>
    <w:multiLevelType w:val="hybridMultilevel"/>
    <w:tmpl w:val="D730F5F8"/>
    <w:lvl w:ilvl="0" w:tplc="438E0388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423B09D1"/>
    <w:multiLevelType w:val="multilevel"/>
    <w:tmpl w:val="68109C62"/>
    <w:lvl w:ilvl="0">
      <w:start w:val="1"/>
      <w:numFmt w:val="decimal"/>
      <w:suff w:val="nothing"/>
      <w:lvlText w:val="第%1章  "/>
      <w:lvlJc w:val="left"/>
      <w:pPr>
        <w:ind w:left="241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184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19" w15:restartNumberingAfterBreak="0">
    <w:nsid w:val="48175705"/>
    <w:multiLevelType w:val="hybridMultilevel"/>
    <w:tmpl w:val="BE684246"/>
    <w:lvl w:ilvl="0" w:tplc="F55C54DA">
      <w:start w:val="10"/>
      <w:numFmt w:val="bullet"/>
      <w:lvlText w:val="-"/>
      <w:lvlJc w:val="left"/>
      <w:pPr>
        <w:ind w:left="360" w:hanging="360"/>
      </w:pPr>
      <w:rPr>
        <w:rFonts w:ascii="Consolas" w:eastAsia="微软雅黑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E66FB4"/>
    <w:multiLevelType w:val="hybridMultilevel"/>
    <w:tmpl w:val="E1D43590"/>
    <w:lvl w:ilvl="0" w:tplc="D4F07D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51334A24"/>
    <w:multiLevelType w:val="hybridMultilevel"/>
    <w:tmpl w:val="3474ACAC"/>
    <w:lvl w:ilvl="0" w:tplc="EC029A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84F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C62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84E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48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480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4FD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34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AA4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87DB5"/>
    <w:multiLevelType w:val="hybridMultilevel"/>
    <w:tmpl w:val="C29A4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BB2FAC"/>
    <w:multiLevelType w:val="hybridMultilevel"/>
    <w:tmpl w:val="306C1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075C03"/>
    <w:multiLevelType w:val="hybridMultilevel"/>
    <w:tmpl w:val="4F640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823054"/>
    <w:multiLevelType w:val="hybridMultilevel"/>
    <w:tmpl w:val="1E8C3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945B37"/>
    <w:multiLevelType w:val="hybridMultilevel"/>
    <w:tmpl w:val="7C5A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90201F8"/>
    <w:multiLevelType w:val="hybridMultilevel"/>
    <w:tmpl w:val="8214B422"/>
    <w:lvl w:ilvl="0" w:tplc="04090001">
      <w:start w:val="1"/>
      <w:numFmt w:val="bullet"/>
      <w:lvlText w:val=""/>
      <w:lvlJc w:val="left"/>
      <w:pPr>
        <w:ind w:left="6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29" w15:restartNumberingAfterBreak="0">
    <w:nsid w:val="7F646DF9"/>
    <w:multiLevelType w:val="multilevel"/>
    <w:tmpl w:val="0C2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9" w:hanging="489"/>
      </w:pPr>
      <w:rPr>
        <w:rFonts w:ascii="宋体" w:eastAsia="宋体" w:hAnsi="宋体" w:cs="Arial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6"/>
  </w:num>
  <w:num w:numId="4">
    <w:abstractNumId w:val="0"/>
  </w:num>
  <w:num w:numId="5">
    <w:abstractNumId w:val="17"/>
  </w:num>
  <w:num w:numId="6">
    <w:abstractNumId w:val="5"/>
  </w:num>
  <w:num w:numId="7">
    <w:abstractNumId w:val="29"/>
  </w:num>
  <w:num w:numId="8">
    <w:abstractNumId w:val="28"/>
  </w:num>
  <w:num w:numId="9">
    <w:abstractNumId w:val="20"/>
  </w:num>
  <w:num w:numId="10">
    <w:abstractNumId w:val="14"/>
  </w:num>
  <w:num w:numId="11">
    <w:abstractNumId w:val="9"/>
  </w:num>
  <w:num w:numId="12">
    <w:abstractNumId w:val="6"/>
  </w:num>
  <w:num w:numId="13">
    <w:abstractNumId w:val="27"/>
  </w:num>
  <w:num w:numId="14">
    <w:abstractNumId w:val="25"/>
  </w:num>
  <w:num w:numId="15">
    <w:abstractNumId w:val="4"/>
  </w:num>
  <w:num w:numId="16">
    <w:abstractNumId w:val="10"/>
  </w:num>
  <w:num w:numId="17">
    <w:abstractNumId w:val="21"/>
  </w:num>
  <w:num w:numId="18">
    <w:abstractNumId w:val="24"/>
  </w:num>
  <w:num w:numId="19">
    <w:abstractNumId w:val="13"/>
  </w:num>
  <w:num w:numId="20">
    <w:abstractNumId w:val="11"/>
  </w:num>
  <w:num w:numId="21">
    <w:abstractNumId w:val="12"/>
  </w:num>
  <w:num w:numId="22">
    <w:abstractNumId w:val="16"/>
  </w:num>
  <w:num w:numId="23">
    <w:abstractNumId w:val="22"/>
  </w:num>
  <w:num w:numId="24">
    <w:abstractNumId w:val="15"/>
  </w:num>
  <w:num w:numId="25">
    <w:abstractNumId w:val="3"/>
  </w:num>
  <w:num w:numId="26">
    <w:abstractNumId w:val="8"/>
  </w:num>
  <w:num w:numId="27">
    <w:abstractNumId w:val="23"/>
  </w:num>
  <w:num w:numId="28">
    <w:abstractNumId w:val="2"/>
  </w:num>
  <w:num w:numId="29">
    <w:abstractNumId w:val="1"/>
  </w:num>
  <w:num w:numId="3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94"/>
    <w:rsid w:val="000009E1"/>
    <w:rsid w:val="00000C86"/>
    <w:rsid w:val="00001B5F"/>
    <w:rsid w:val="0000229D"/>
    <w:rsid w:val="00003EF6"/>
    <w:rsid w:val="00004967"/>
    <w:rsid w:val="00007353"/>
    <w:rsid w:val="00007721"/>
    <w:rsid w:val="00010201"/>
    <w:rsid w:val="00010A41"/>
    <w:rsid w:val="00011571"/>
    <w:rsid w:val="00012B30"/>
    <w:rsid w:val="00012F4E"/>
    <w:rsid w:val="00014C3A"/>
    <w:rsid w:val="000162BE"/>
    <w:rsid w:val="0001692A"/>
    <w:rsid w:val="00020378"/>
    <w:rsid w:val="000219B0"/>
    <w:rsid w:val="00022A21"/>
    <w:rsid w:val="00022FF6"/>
    <w:rsid w:val="0002420F"/>
    <w:rsid w:val="00025104"/>
    <w:rsid w:val="00025BBD"/>
    <w:rsid w:val="000279BD"/>
    <w:rsid w:val="00027EEA"/>
    <w:rsid w:val="0003034C"/>
    <w:rsid w:val="0003094F"/>
    <w:rsid w:val="00030BED"/>
    <w:rsid w:val="000320BD"/>
    <w:rsid w:val="00032B4F"/>
    <w:rsid w:val="00032BDC"/>
    <w:rsid w:val="00033D67"/>
    <w:rsid w:val="00034D4D"/>
    <w:rsid w:val="0003507F"/>
    <w:rsid w:val="000361A8"/>
    <w:rsid w:val="00036298"/>
    <w:rsid w:val="0003683D"/>
    <w:rsid w:val="0003733B"/>
    <w:rsid w:val="0004057A"/>
    <w:rsid w:val="0004212F"/>
    <w:rsid w:val="00043153"/>
    <w:rsid w:val="00044069"/>
    <w:rsid w:val="000454A5"/>
    <w:rsid w:val="00046BEB"/>
    <w:rsid w:val="00046EF0"/>
    <w:rsid w:val="0005103D"/>
    <w:rsid w:val="0005281D"/>
    <w:rsid w:val="000537FC"/>
    <w:rsid w:val="0005422B"/>
    <w:rsid w:val="00054664"/>
    <w:rsid w:val="00057819"/>
    <w:rsid w:val="000615DC"/>
    <w:rsid w:val="000616A4"/>
    <w:rsid w:val="00061CF0"/>
    <w:rsid w:val="00062BE3"/>
    <w:rsid w:val="00062DC7"/>
    <w:rsid w:val="00063051"/>
    <w:rsid w:val="00063E4A"/>
    <w:rsid w:val="00064891"/>
    <w:rsid w:val="00064F19"/>
    <w:rsid w:val="00065EBD"/>
    <w:rsid w:val="00066596"/>
    <w:rsid w:val="00066D3F"/>
    <w:rsid w:val="0006736C"/>
    <w:rsid w:val="00067C0E"/>
    <w:rsid w:val="00067CFF"/>
    <w:rsid w:val="00070FDB"/>
    <w:rsid w:val="000713FB"/>
    <w:rsid w:val="000717EB"/>
    <w:rsid w:val="00071AFD"/>
    <w:rsid w:val="00071C00"/>
    <w:rsid w:val="00072449"/>
    <w:rsid w:val="000735D5"/>
    <w:rsid w:val="00073A05"/>
    <w:rsid w:val="00073B49"/>
    <w:rsid w:val="00075299"/>
    <w:rsid w:val="00075939"/>
    <w:rsid w:val="00076AB8"/>
    <w:rsid w:val="00077625"/>
    <w:rsid w:val="00077848"/>
    <w:rsid w:val="00077B39"/>
    <w:rsid w:val="0008034D"/>
    <w:rsid w:val="00080579"/>
    <w:rsid w:val="00080E37"/>
    <w:rsid w:val="00081DA2"/>
    <w:rsid w:val="000834B3"/>
    <w:rsid w:val="0008406D"/>
    <w:rsid w:val="00084AA2"/>
    <w:rsid w:val="00086640"/>
    <w:rsid w:val="000876ED"/>
    <w:rsid w:val="0009044A"/>
    <w:rsid w:val="000924E3"/>
    <w:rsid w:val="00092A6D"/>
    <w:rsid w:val="00093BEF"/>
    <w:rsid w:val="00096DB0"/>
    <w:rsid w:val="000978DC"/>
    <w:rsid w:val="00097CC8"/>
    <w:rsid w:val="000A0681"/>
    <w:rsid w:val="000A11E5"/>
    <w:rsid w:val="000A2ABE"/>
    <w:rsid w:val="000A2B1D"/>
    <w:rsid w:val="000A2E38"/>
    <w:rsid w:val="000A3D65"/>
    <w:rsid w:val="000A406D"/>
    <w:rsid w:val="000A5037"/>
    <w:rsid w:val="000A5496"/>
    <w:rsid w:val="000A595B"/>
    <w:rsid w:val="000A6241"/>
    <w:rsid w:val="000A653F"/>
    <w:rsid w:val="000A6B9D"/>
    <w:rsid w:val="000A70AF"/>
    <w:rsid w:val="000B1A17"/>
    <w:rsid w:val="000B2348"/>
    <w:rsid w:val="000B278E"/>
    <w:rsid w:val="000B36A8"/>
    <w:rsid w:val="000B3B3A"/>
    <w:rsid w:val="000B4C7E"/>
    <w:rsid w:val="000B4E96"/>
    <w:rsid w:val="000B54AB"/>
    <w:rsid w:val="000B54B4"/>
    <w:rsid w:val="000B55DE"/>
    <w:rsid w:val="000B56D4"/>
    <w:rsid w:val="000B6B6F"/>
    <w:rsid w:val="000B6EF1"/>
    <w:rsid w:val="000B6F1C"/>
    <w:rsid w:val="000B6FA4"/>
    <w:rsid w:val="000B7B34"/>
    <w:rsid w:val="000C0C58"/>
    <w:rsid w:val="000C2613"/>
    <w:rsid w:val="000C3CE1"/>
    <w:rsid w:val="000C490A"/>
    <w:rsid w:val="000C4B76"/>
    <w:rsid w:val="000C55E1"/>
    <w:rsid w:val="000C6012"/>
    <w:rsid w:val="000C6936"/>
    <w:rsid w:val="000C72FF"/>
    <w:rsid w:val="000C7791"/>
    <w:rsid w:val="000D0FCA"/>
    <w:rsid w:val="000D1C6E"/>
    <w:rsid w:val="000D1F83"/>
    <w:rsid w:val="000D2168"/>
    <w:rsid w:val="000D218D"/>
    <w:rsid w:val="000D26F1"/>
    <w:rsid w:val="000D338B"/>
    <w:rsid w:val="000D3C14"/>
    <w:rsid w:val="000D550A"/>
    <w:rsid w:val="000D6139"/>
    <w:rsid w:val="000E0385"/>
    <w:rsid w:val="000E03CA"/>
    <w:rsid w:val="000E1219"/>
    <w:rsid w:val="000E1C7B"/>
    <w:rsid w:val="000E209D"/>
    <w:rsid w:val="000E3317"/>
    <w:rsid w:val="000E381F"/>
    <w:rsid w:val="000E473C"/>
    <w:rsid w:val="000E6341"/>
    <w:rsid w:val="000E7654"/>
    <w:rsid w:val="000F1A47"/>
    <w:rsid w:val="000F1B22"/>
    <w:rsid w:val="000F3013"/>
    <w:rsid w:val="000F3279"/>
    <w:rsid w:val="000F4C3C"/>
    <w:rsid w:val="000F5A52"/>
    <w:rsid w:val="000F62E4"/>
    <w:rsid w:val="000F7F86"/>
    <w:rsid w:val="00100234"/>
    <w:rsid w:val="00100A25"/>
    <w:rsid w:val="00100D64"/>
    <w:rsid w:val="00101022"/>
    <w:rsid w:val="00101C03"/>
    <w:rsid w:val="0010276A"/>
    <w:rsid w:val="00102F1F"/>
    <w:rsid w:val="001044AC"/>
    <w:rsid w:val="00105724"/>
    <w:rsid w:val="00106DE8"/>
    <w:rsid w:val="001070E3"/>
    <w:rsid w:val="00110BA5"/>
    <w:rsid w:val="001116FD"/>
    <w:rsid w:val="001118E3"/>
    <w:rsid w:val="00112CBE"/>
    <w:rsid w:val="001136C0"/>
    <w:rsid w:val="00114C95"/>
    <w:rsid w:val="001153A8"/>
    <w:rsid w:val="001159BB"/>
    <w:rsid w:val="00116152"/>
    <w:rsid w:val="00116213"/>
    <w:rsid w:val="001169D7"/>
    <w:rsid w:val="001170AC"/>
    <w:rsid w:val="00117275"/>
    <w:rsid w:val="00117DFD"/>
    <w:rsid w:val="00120B49"/>
    <w:rsid w:val="0012147F"/>
    <w:rsid w:val="00121C83"/>
    <w:rsid w:val="00123B87"/>
    <w:rsid w:val="00123FBE"/>
    <w:rsid w:val="0012480F"/>
    <w:rsid w:val="001254D8"/>
    <w:rsid w:val="0012646F"/>
    <w:rsid w:val="00126D7D"/>
    <w:rsid w:val="00127D74"/>
    <w:rsid w:val="00130C78"/>
    <w:rsid w:val="00130F88"/>
    <w:rsid w:val="001312A3"/>
    <w:rsid w:val="001318DF"/>
    <w:rsid w:val="001326F1"/>
    <w:rsid w:val="00132CA9"/>
    <w:rsid w:val="00132EEE"/>
    <w:rsid w:val="00133682"/>
    <w:rsid w:val="00133C6D"/>
    <w:rsid w:val="001345EE"/>
    <w:rsid w:val="001349B6"/>
    <w:rsid w:val="00134FFF"/>
    <w:rsid w:val="00135725"/>
    <w:rsid w:val="001357FF"/>
    <w:rsid w:val="00135BF6"/>
    <w:rsid w:val="001368A7"/>
    <w:rsid w:val="0014100E"/>
    <w:rsid w:val="00141653"/>
    <w:rsid w:val="001416C3"/>
    <w:rsid w:val="001431F7"/>
    <w:rsid w:val="00145B78"/>
    <w:rsid w:val="001469CB"/>
    <w:rsid w:val="00146E23"/>
    <w:rsid w:val="001502AE"/>
    <w:rsid w:val="001504E0"/>
    <w:rsid w:val="00150642"/>
    <w:rsid w:val="0015097F"/>
    <w:rsid w:val="00150A43"/>
    <w:rsid w:val="00150B97"/>
    <w:rsid w:val="00150C02"/>
    <w:rsid w:val="00150F50"/>
    <w:rsid w:val="0015133E"/>
    <w:rsid w:val="00151A43"/>
    <w:rsid w:val="00151C85"/>
    <w:rsid w:val="00152FAC"/>
    <w:rsid w:val="00153ADF"/>
    <w:rsid w:val="00153B28"/>
    <w:rsid w:val="00154061"/>
    <w:rsid w:val="00154690"/>
    <w:rsid w:val="001565E7"/>
    <w:rsid w:val="001567DA"/>
    <w:rsid w:val="00157E15"/>
    <w:rsid w:val="001611C3"/>
    <w:rsid w:val="0016214B"/>
    <w:rsid w:val="00162A8F"/>
    <w:rsid w:val="00162EC3"/>
    <w:rsid w:val="00163AF6"/>
    <w:rsid w:val="00163B8F"/>
    <w:rsid w:val="00165361"/>
    <w:rsid w:val="0016580F"/>
    <w:rsid w:val="00165C02"/>
    <w:rsid w:val="00166A5D"/>
    <w:rsid w:val="00166C61"/>
    <w:rsid w:val="00167DCB"/>
    <w:rsid w:val="00167E61"/>
    <w:rsid w:val="001706A8"/>
    <w:rsid w:val="00170DF9"/>
    <w:rsid w:val="00171C05"/>
    <w:rsid w:val="00171E03"/>
    <w:rsid w:val="001729F0"/>
    <w:rsid w:val="00172F52"/>
    <w:rsid w:val="00173571"/>
    <w:rsid w:val="00173CB4"/>
    <w:rsid w:val="0017473A"/>
    <w:rsid w:val="00174F69"/>
    <w:rsid w:val="001750F4"/>
    <w:rsid w:val="00175BDC"/>
    <w:rsid w:val="001764D5"/>
    <w:rsid w:val="001777A7"/>
    <w:rsid w:val="001801B1"/>
    <w:rsid w:val="00181F47"/>
    <w:rsid w:val="001838F8"/>
    <w:rsid w:val="00183A26"/>
    <w:rsid w:val="00184921"/>
    <w:rsid w:val="00185875"/>
    <w:rsid w:val="00190D6F"/>
    <w:rsid w:val="00191C0C"/>
    <w:rsid w:val="00193262"/>
    <w:rsid w:val="001933CF"/>
    <w:rsid w:val="00193FC9"/>
    <w:rsid w:val="001945C6"/>
    <w:rsid w:val="00194D70"/>
    <w:rsid w:val="00195C58"/>
    <w:rsid w:val="00195F27"/>
    <w:rsid w:val="0019602F"/>
    <w:rsid w:val="00196E90"/>
    <w:rsid w:val="00197D8F"/>
    <w:rsid w:val="00197F00"/>
    <w:rsid w:val="00197FE4"/>
    <w:rsid w:val="001A0CC4"/>
    <w:rsid w:val="001A167E"/>
    <w:rsid w:val="001A193D"/>
    <w:rsid w:val="001A3A32"/>
    <w:rsid w:val="001A4B20"/>
    <w:rsid w:val="001A5B94"/>
    <w:rsid w:val="001A5E06"/>
    <w:rsid w:val="001A72EC"/>
    <w:rsid w:val="001A7539"/>
    <w:rsid w:val="001B0636"/>
    <w:rsid w:val="001B0BAA"/>
    <w:rsid w:val="001B1D0E"/>
    <w:rsid w:val="001B1D81"/>
    <w:rsid w:val="001B3175"/>
    <w:rsid w:val="001B4146"/>
    <w:rsid w:val="001B41B0"/>
    <w:rsid w:val="001B57E0"/>
    <w:rsid w:val="001B6873"/>
    <w:rsid w:val="001B69FA"/>
    <w:rsid w:val="001C09DC"/>
    <w:rsid w:val="001C0F16"/>
    <w:rsid w:val="001C160D"/>
    <w:rsid w:val="001C1DA7"/>
    <w:rsid w:val="001C3052"/>
    <w:rsid w:val="001C3FDB"/>
    <w:rsid w:val="001C420B"/>
    <w:rsid w:val="001C499C"/>
    <w:rsid w:val="001C4AE9"/>
    <w:rsid w:val="001C4CD2"/>
    <w:rsid w:val="001C4E11"/>
    <w:rsid w:val="001C5DA0"/>
    <w:rsid w:val="001C6F5B"/>
    <w:rsid w:val="001C71C5"/>
    <w:rsid w:val="001C75D9"/>
    <w:rsid w:val="001C784C"/>
    <w:rsid w:val="001C7C89"/>
    <w:rsid w:val="001D01F0"/>
    <w:rsid w:val="001D0210"/>
    <w:rsid w:val="001D0D15"/>
    <w:rsid w:val="001D3B24"/>
    <w:rsid w:val="001D431B"/>
    <w:rsid w:val="001D5185"/>
    <w:rsid w:val="001E06B6"/>
    <w:rsid w:val="001E18BB"/>
    <w:rsid w:val="001E2FBE"/>
    <w:rsid w:val="001E417F"/>
    <w:rsid w:val="001E48FE"/>
    <w:rsid w:val="001F0203"/>
    <w:rsid w:val="001F0E5B"/>
    <w:rsid w:val="001F202E"/>
    <w:rsid w:val="001F2FB7"/>
    <w:rsid w:val="001F36D8"/>
    <w:rsid w:val="001F3989"/>
    <w:rsid w:val="001F4287"/>
    <w:rsid w:val="001F44E7"/>
    <w:rsid w:val="001F4B96"/>
    <w:rsid w:val="001F5B80"/>
    <w:rsid w:val="001F61FD"/>
    <w:rsid w:val="001F705D"/>
    <w:rsid w:val="001F70D5"/>
    <w:rsid w:val="001F79BA"/>
    <w:rsid w:val="002010F6"/>
    <w:rsid w:val="002018E8"/>
    <w:rsid w:val="00202D9B"/>
    <w:rsid w:val="0020346F"/>
    <w:rsid w:val="002039DE"/>
    <w:rsid w:val="00205939"/>
    <w:rsid w:val="00207383"/>
    <w:rsid w:val="00207410"/>
    <w:rsid w:val="00207D30"/>
    <w:rsid w:val="002104F3"/>
    <w:rsid w:val="002110F6"/>
    <w:rsid w:val="00211B60"/>
    <w:rsid w:val="00212B81"/>
    <w:rsid w:val="00212CB3"/>
    <w:rsid w:val="00212E0A"/>
    <w:rsid w:val="00213958"/>
    <w:rsid w:val="00213DD3"/>
    <w:rsid w:val="0021543E"/>
    <w:rsid w:val="00215711"/>
    <w:rsid w:val="00216AEB"/>
    <w:rsid w:val="002175A2"/>
    <w:rsid w:val="00223078"/>
    <w:rsid w:val="0022349F"/>
    <w:rsid w:val="0022359E"/>
    <w:rsid w:val="0022379E"/>
    <w:rsid w:val="00224A87"/>
    <w:rsid w:val="00224D02"/>
    <w:rsid w:val="002257B7"/>
    <w:rsid w:val="00225ED3"/>
    <w:rsid w:val="002264C5"/>
    <w:rsid w:val="00226D9D"/>
    <w:rsid w:val="0023215D"/>
    <w:rsid w:val="00232689"/>
    <w:rsid w:val="0023362B"/>
    <w:rsid w:val="00237EFA"/>
    <w:rsid w:val="0024091C"/>
    <w:rsid w:val="00241562"/>
    <w:rsid w:val="00241975"/>
    <w:rsid w:val="00242F63"/>
    <w:rsid w:val="00244073"/>
    <w:rsid w:val="00245508"/>
    <w:rsid w:val="0024581A"/>
    <w:rsid w:val="00245B78"/>
    <w:rsid w:val="0024650E"/>
    <w:rsid w:val="002469D7"/>
    <w:rsid w:val="00250085"/>
    <w:rsid w:val="0025192C"/>
    <w:rsid w:val="00252687"/>
    <w:rsid w:val="0025443E"/>
    <w:rsid w:val="002557AA"/>
    <w:rsid w:val="00257F4A"/>
    <w:rsid w:val="0026065B"/>
    <w:rsid w:val="0026206A"/>
    <w:rsid w:val="002622B6"/>
    <w:rsid w:val="002633CC"/>
    <w:rsid w:val="00264794"/>
    <w:rsid w:val="0026480C"/>
    <w:rsid w:val="00264E69"/>
    <w:rsid w:val="0026505C"/>
    <w:rsid w:val="00265BFF"/>
    <w:rsid w:val="002666DD"/>
    <w:rsid w:val="00266B08"/>
    <w:rsid w:val="00267210"/>
    <w:rsid w:val="00267D26"/>
    <w:rsid w:val="00270BAF"/>
    <w:rsid w:val="00273114"/>
    <w:rsid w:val="002735CE"/>
    <w:rsid w:val="002809CE"/>
    <w:rsid w:val="00280E64"/>
    <w:rsid w:val="00280F95"/>
    <w:rsid w:val="0028192D"/>
    <w:rsid w:val="00281B5F"/>
    <w:rsid w:val="00281E9A"/>
    <w:rsid w:val="002822F6"/>
    <w:rsid w:val="0028363D"/>
    <w:rsid w:val="00283956"/>
    <w:rsid w:val="002840AD"/>
    <w:rsid w:val="00284F87"/>
    <w:rsid w:val="00284FCA"/>
    <w:rsid w:val="002854EF"/>
    <w:rsid w:val="00286193"/>
    <w:rsid w:val="002869E1"/>
    <w:rsid w:val="00287F60"/>
    <w:rsid w:val="002909ED"/>
    <w:rsid w:val="00290E46"/>
    <w:rsid w:val="0029108B"/>
    <w:rsid w:val="00292ADB"/>
    <w:rsid w:val="002935CC"/>
    <w:rsid w:val="002938F7"/>
    <w:rsid w:val="00294EA2"/>
    <w:rsid w:val="0029524A"/>
    <w:rsid w:val="00295B33"/>
    <w:rsid w:val="00295C82"/>
    <w:rsid w:val="00297235"/>
    <w:rsid w:val="002A16B7"/>
    <w:rsid w:val="002A21E8"/>
    <w:rsid w:val="002A53C3"/>
    <w:rsid w:val="002A5FB7"/>
    <w:rsid w:val="002A6A8B"/>
    <w:rsid w:val="002A6F2D"/>
    <w:rsid w:val="002A7BCC"/>
    <w:rsid w:val="002A7F28"/>
    <w:rsid w:val="002B0806"/>
    <w:rsid w:val="002B0F2A"/>
    <w:rsid w:val="002B140B"/>
    <w:rsid w:val="002B2941"/>
    <w:rsid w:val="002B2990"/>
    <w:rsid w:val="002B314B"/>
    <w:rsid w:val="002B321A"/>
    <w:rsid w:val="002B35F4"/>
    <w:rsid w:val="002B368C"/>
    <w:rsid w:val="002B476F"/>
    <w:rsid w:val="002B668C"/>
    <w:rsid w:val="002B6FA5"/>
    <w:rsid w:val="002B72DB"/>
    <w:rsid w:val="002C02F5"/>
    <w:rsid w:val="002C07B7"/>
    <w:rsid w:val="002C34A5"/>
    <w:rsid w:val="002C3810"/>
    <w:rsid w:val="002C4457"/>
    <w:rsid w:val="002C4B39"/>
    <w:rsid w:val="002C4D68"/>
    <w:rsid w:val="002C5738"/>
    <w:rsid w:val="002C7865"/>
    <w:rsid w:val="002C78B2"/>
    <w:rsid w:val="002D0338"/>
    <w:rsid w:val="002D1B1A"/>
    <w:rsid w:val="002D1E5D"/>
    <w:rsid w:val="002D2728"/>
    <w:rsid w:val="002D31BB"/>
    <w:rsid w:val="002D3CB8"/>
    <w:rsid w:val="002D4073"/>
    <w:rsid w:val="002D4D8A"/>
    <w:rsid w:val="002D5208"/>
    <w:rsid w:val="002D5390"/>
    <w:rsid w:val="002D686D"/>
    <w:rsid w:val="002D6AD5"/>
    <w:rsid w:val="002D6C84"/>
    <w:rsid w:val="002D6CCC"/>
    <w:rsid w:val="002E0337"/>
    <w:rsid w:val="002E1179"/>
    <w:rsid w:val="002E4F4E"/>
    <w:rsid w:val="002E6DBB"/>
    <w:rsid w:val="002E77B4"/>
    <w:rsid w:val="002E7B46"/>
    <w:rsid w:val="002F039C"/>
    <w:rsid w:val="002F0440"/>
    <w:rsid w:val="002F1E2B"/>
    <w:rsid w:val="002F2023"/>
    <w:rsid w:val="002F308D"/>
    <w:rsid w:val="002F5108"/>
    <w:rsid w:val="002F6F27"/>
    <w:rsid w:val="002F70E5"/>
    <w:rsid w:val="003011B4"/>
    <w:rsid w:val="00301ACE"/>
    <w:rsid w:val="00301C23"/>
    <w:rsid w:val="0030236D"/>
    <w:rsid w:val="003038FA"/>
    <w:rsid w:val="00303BA7"/>
    <w:rsid w:val="00306757"/>
    <w:rsid w:val="003067BD"/>
    <w:rsid w:val="00306E3F"/>
    <w:rsid w:val="003073EB"/>
    <w:rsid w:val="00310D30"/>
    <w:rsid w:val="003110CB"/>
    <w:rsid w:val="00311DF9"/>
    <w:rsid w:val="003122E8"/>
    <w:rsid w:val="00312F2B"/>
    <w:rsid w:val="0031410D"/>
    <w:rsid w:val="0032059D"/>
    <w:rsid w:val="00320707"/>
    <w:rsid w:val="00320741"/>
    <w:rsid w:val="00320BD8"/>
    <w:rsid w:val="0032251A"/>
    <w:rsid w:val="003238C7"/>
    <w:rsid w:val="00325C65"/>
    <w:rsid w:val="00326A09"/>
    <w:rsid w:val="003278DC"/>
    <w:rsid w:val="00330CF0"/>
    <w:rsid w:val="00331BF2"/>
    <w:rsid w:val="003322E8"/>
    <w:rsid w:val="00332C3B"/>
    <w:rsid w:val="00333E1B"/>
    <w:rsid w:val="00335930"/>
    <w:rsid w:val="00335982"/>
    <w:rsid w:val="00336484"/>
    <w:rsid w:val="00336744"/>
    <w:rsid w:val="00336BED"/>
    <w:rsid w:val="00337B51"/>
    <w:rsid w:val="00340A9E"/>
    <w:rsid w:val="00340E0F"/>
    <w:rsid w:val="00341057"/>
    <w:rsid w:val="0034241A"/>
    <w:rsid w:val="003425CB"/>
    <w:rsid w:val="00343788"/>
    <w:rsid w:val="00344062"/>
    <w:rsid w:val="003441BD"/>
    <w:rsid w:val="00346D40"/>
    <w:rsid w:val="00346D94"/>
    <w:rsid w:val="00351A6C"/>
    <w:rsid w:val="00352137"/>
    <w:rsid w:val="0035230B"/>
    <w:rsid w:val="00352F6F"/>
    <w:rsid w:val="00352F9B"/>
    <w:rsid w:val="00356E87"/>
    <w:rsid w:val="003573B4"/>
    <w:rsid w:val="00357F97"/>
    <w:rsid w:val="003606EF"/>
    <w:rsid w:val="00360918"/>
    <w:rsid w:val="00360DF5"/>
    <w:rsid w:val="0036147D"/>
    <w:rsid w:val="00362C28"/>
    <w:rsid w:val="003637AD"/>
    <w:rsid w:val="003639E0"/>
    <w:rsid w:val="0036408B"/>
    <w:rsid w:val="00364ADD"/>
    <w:rsid w:val="00365ACD"/>
    <w:rsid w:val="00367CB0"/>
    <w:rsid w:val="00367CDC"/>
    <w:rsid w:val="003703F8"/>
    <w:rsid w:val="003704DA"/>
    <w:rsid w:val="00370D7A"/>
    <w:rsid w:val="003717E3"/>
    <w:rsid w:val="003717EA"/>
    <w:rsid w:val="003729B2"/>
    <w:rsid w:val="0037455A"/>
    <w:rsid w:val="00374A27"/>
    <w:rsid w:val="00374ABB"/>
    <w:rsid w:val="00374DDE"/>
    <w:rsid w:val="003764C9"/>
    <w:rsid w:val="00377E03"/>
    <w:rsid w:val="00380545"/>
    <w:rsid w:val="00382B91"/>
    <w:rsid w:val="003831DF"/>
    <w:rsid w:val="0038339F"/>
    <w:rsid w:val="00385090"/>
    <w:rsid w:val="003871F3"/>
    <w:rsid w:val="00391B41"/>
    <w:rsid w:val="00392C8B"/>
    <w:rsid w:val="0039315A"/>
    <w:rsid w:val="00393358"/>
    <w:rsid w:val="00395080"/>
    <w:rsid w:val="00395A94"/>
    <w:rsid w:val="00396BFD"/>
    <w:rsid w:val="00396F3E"/>
    <w:rsid w:val="003A2D45"/>
    <w:rsid w:val="003A2EDB"/>
    <w:rsid w:val="003A37CC"/>
    <w:rsid w:val="003A58B1"/>
    <w:rsid w:val="003A5D77"/>
    <w:rsid w:val="003A68DE"/>
    <w:rsid w:val="003A6D97"/>
    <w:rsid w:val="003A7FC2"/>
    <w:rsid w:val="003B696D"/>
    <w:rsid w:val="003C18B5"/>
    <w:rsid w:val="003C1AE2"/>
    <w:rsid w:val="003C1CA4"/>
    <w:rsid w:val="003C2AE5"/>
    <w:rsid w:val="003C3E4E"/>
    <w:rsid w:val="003C42BA"/>
    <w:rsid w:val="003C50BB"/>
    <w:rsid w:val="003C7524"/>
    <w:rsid w:val="003C75DA"/>
    <w:rsid w:val="003C7722"/>
    <w:rsid w:val="003D088D"/>
    <w:rsid w:val="003D0979"/>
    <w:rsid w:val="003D0E81"/>
    <w:rsid w:val="003D1389"/>
    <w:rsid w:val="003D27BB"/>
    <w:rsid w:val="003D301C"/>
    <w:rsid w:val="003D36D5"/>
    <w:rsid w:val="003D3FDC"/>
    <w:rsid w:val="003D4408"/>
    <w:rsid w:val="003D53BE"/>
    <w:rsid w:val="003D69C5"/>
    <w:rsid w:val="003D6D6B"/>
    <w:rsid w:val="003D77D5"/>
    <w:rsid w:val="003E0182"/>
    <w:rsid w:val="003E05A2"/>
    <w:rsid w:val="003E0F6D"/>
    <w:rsid w:val="003E3014"/>
    <w:rsid w:val="003E437A"/>
    <w:rsid w:val="003E4C75"/>
    <w:rsid w:val="003E545F"/>
    <w:rsid w:val="003E55B6"/>
    <w:rsid w:val="003E6395"/>
    <w:rsid w:val="003E7099"/>
    <w:rsid w:val="003E7B89"/>
    <w:rsid w:val="003F0B1C"/>
    <w:rsid w:val="003F1832"/>
    <w:rsid w:val="003F2B79"/>
    <w:rsid w:val="003F4F32"/>
    <w:rsid w:val="003F5D2E"/>
    <w:rsid w:val="003F68DC"/>
    <w:rsid w:val="003F696D"/>
    <w:rsid w:val="003F6CDF"/>
    <w:rsid w:val="003F77EA"/>
    <w:rsid w:val="00400600"/>
    <w:rsid w:val="0040145A"/>
    <w:rsid w:val="00401A00"/>
    <w:rsid w:val="00401B0C"/>
    <w:rsid w:val="0040271C"/>
    <w:rsid w:val="0040305F"/>
    <w:rsid w:val="00403631"/>
    <w:rsid w:val="00404805"/>
    <w:rsid w:val="004065B9"/>
    <w:rsid w:val="00406A18"/>
    <w:rsid w:val="00407E0C"/>
    <w:rsid w:val="0041026D"/>
    <w:rsid w:val="00412005"/>
    <w:rsid w:val="00412917"/>
    <w:rsid w:val="00413BED"/>
    <w:rsid w:val="00414D5A"/>
    <w:rsid w:val="00414F62"/>
    <w:rsid w:val="00415B7F"/>
    <w:rsid w:val="0041650B"/>
    <w:rsid w:val="004169CE"/>
    <w:rsid w:val="00416E17"/>
    <w:rsid w:val="004172C5"/>
    <w:rsid w:val="00417DFA"/>
    <w:rsid w:val="00420301"/>
    <w:rsid w:val="00421805"/>
    <w:rsid w:val="00421AED"/>
    <w:rsid w:val="00423F60"/>
    <w:rsid w:val="00424B3E"/>
    <w:rsid w:val="004255B0"/>
    <w:rsid w:val="00426017"/>
    <w:rsid w:val="00426BAA"/>
    <w:rsid w:val="00430BF7"/>
    <w:rsid w:val="00431C9B"/>
    <w:rsid w:val="0043213F"/>
    <w:rsid w:val="00433BCB"/>
    <w:rsid w:val="00434E6E"/>
    <w:rsid w:val="00435011"/>
    <w:rsid w:val="00437EC4"/>
    <w:rsid w:val="00441BCC"/>
    <w:rsid w:val="00443D58"/>
    <w:rsid w:val="004457ED"/>
    <w:rsid w:val="00445801"/>
    <w:rsid w:val="00445940"/>
    <w:rsid w:val="0044703D"/>
    <w:rsid w:val="00447D0D"/>
    <w:rsid w:val="004511CD"/>
    <w:rsid w:val="00451A53"/>
    <w:rsid w:val="00451C76"/>
    <w:rsid w:val="00451D09"/>
    <w:rsid w:val="00452CD4"/>
    <w:rsid w:val="00453256"/>
    <w:rsid w:val="0045333D"/>
    <w:rsid w:val="004537FB"/>
    <w:rsid w:val="004544E7"/>
    <w:rsid w:val="00455BCC"/>
    <w:rsid w:val="00456C9D"/>
    <w:rsid w:val="00457B12"/>
    <w:rsid w:val="00460E93"/>
    <w:rsid w:val="00461C8C"/>
    <w:rsid w:val="00461FE0"/>
    <w:rsid w:val="0046326A"/>
    <w:rsid w:val="00463451"/>
    <w:rsid w:val="00463916"/>
    <w:rsid w:val="0046476F"/>
    <w:rsid w:val="004658DF"/>
    <w:rsid w:val="00466099"/>
    <w:rsid w:val="004662B4"/>
    <w:rsid w:val="00466431"/>
    <w:rsid w:val="004702DD"/>
    <w:rsid w:val="00470ACD"/>
    <w:rsid w:val="00471C31"/>
    <w:rsid w:val="004738B3"/>
    <w:rsid w:val="00474D34"/>
    <w:rsid w:val="00475292"/>
    <w:rsid w:val="00475788"/>
    <w:rsid w:val="0047605F"/>
    <w:rsid w:val="0047680A"/>
    <w:rsid w:val="004775CB"/>
    <w:rsid w:val="004778E6"/>
    <w:rsid w:val="004779EF"/>
    <w:rsid w:val="00483F14"/>
    <w:rsid w:val="004841DD"/>
    <w:rsid w:val="00484E1C"/>
    <w:rsid w:val="0048601D"/>
    <w:rsid w:val="004861D5"/>
    <w:rsid w:val="004865AA"/>
    <w:rsid w:val="0048671C"/>
    <w:rsid w:val="00487F44"/>
    <w:rsid w:val="00490BC6"/>
    <w:rsid w:val="00490EF5"/>
    <w:rsid w:val="00492068"/>
    <w:rsid w:val="00492B9C"/>
    <w:rsid w:val="00492D0B"/>
    <w:rsid w:val="004930FA"/>
    <w:rsid w:val="004942A6"/>
    <w:rsid w:val="00494B76"/>
    <w:rsid w:val="0049653A"/>
    <w:rsid w:val="004976C8"/>
    <w:rsid w:val="004978A8"/>
    <w:rsid w:val="004979BF"/>
    <w:rsid w:val="004A2128"/>
    <w:rsid w:val="004A4313"/>
    <w:rsid w:val="004A7149"/>
    <w:rsid w:val="004A7424"/>
    <w:rsid w:val="004A749B"/>
    <w:rsid w:val="004B04F0"/>
    <w:rsid w:val="004B0936"/>
    <w:rsid w:val="004B0BCB"/>
    <w:rsid w:val="004B16C4"/>
    <w:rsid w:val="004B3ED2"/>
    <w:rsid w:val="004B4135"/>
    <w:rsid w:val="004B4D3A"/>
    <w:rsid w:val="004B508A"/>
    <w:rsid w:val="004B52BF"/>
    <w:rsid w:val="004B5A4D"/>
    <w:rsid w:val="004B65EB"/>
    <w:rsid w:val="004B6A79"/>
    <w:rsid w:val="004B6BEF"/>
    <w:rsid w:val="004B7749"/>
    <w:rsid w:val="004C02A8"/>
    <w:rsid w:val="004C0517"/>
    <w:rsid w:val="004C0EFB"/>
    <w:rsid w:val="004C0F13"/>
    <w:rsid w:val="004C1887"/>
    <w:rsid w:val="004C2289"/>
    <w:rsid w:val="004C2D89"/>
    <w:rsid w:val="004C38CF"/>
    <w:rsid w:val="004C59AE"/>
    <w:rsid w:val="004C664B"/>
    <w:rsid w:val="004D02A0"/>
    <w:rsid w:val="004D062B"/>
    <w:rsid w:val="004D0915"/>
    <w:rsid w:val="004D0F94"/>
    <w:rsid w:val="004D18C7"/>
    <w:rsid w:val="004D18D3"/>
    <w:rsid w:val="004D19CC"/>
    <w:rsid w:val="004D1BBE"/>
    <w:rsid w:val="004D20AC"/>
    <w:rsid w:val="004D5811"/>
    <w:rsid w:val="004D6DD8"/>
    <w:rsid w:val="004E168D"/>
    <w:rsid w:val="004E3441"/>
    <w:rsid w:val="004E4419"/>
    <w:rsid w:val="004E4C5B"/>
    <w:rsid w:val="004E55FA"/>
    <w:rsid w:val="004E59D1"/>
    <w:rsid w:val="004E5D97"/>
    <w:rsid w:val="004E6387"/>
    <w:rsid w:val="004F03AB"/>
    <w:rsid w:val="004F075A"/>
    <w:rsid w:val="004F0DE1"/>
    <w:rsid w:val="004F1BD5"/>
    <w:rsid w:val="004F2F32"/>
    <w:rsid w:val="004F33DC"/>
    <w:rsid w:val="004F422E"/>
    <w:rsid w:val="004F4687"/>
    <w:rsid w:val="004F59C2"/>
    <w:rsid w:val="004F71F1"/>
    <w:rsid w:val="004F73D0"/>
    <w:rsid w:val="005004CC"/>
    <w:rsid w:val="0050215A"/>
    <w:rsid w:val="00503F8A"/>
    <w:rsid w:val="00504872"/>
    <w:rsid w:val="00506231"/>
    <w:rsid w:val="0051021D"/>
    <w:rsid w:val="00511425"/>
    <w:rsid w:val="005114DD"/>
    <w:rsid w:val="0051202F"/>
    <w:rsid w:val="00513D84"/>
    <w:rsid w:val="00514118"/>
    <w:rsid w:val="0051418E"/>
    <w:rsid w:val="005146FF"/>
    <w:rsid w:val="00515775"/>
    <w:rsid w:val="0051658D"/>
    <w:rsid w:val="00516691"/>
    <w:rsid w:val="00517611"/>
    <w:rsid w:val="00520B22"/>
    <w:rsid w:val="00521173"/>
    <w:rsid w:val="00521974"/>
    <w:rsid w:val="005225DE"/>
    <w:rsid w:val="00523BC3"/>
    <w:rsid w:val="005240F3"/>
    <w:rsid w:val="005244D6"/>
    <w:rsid w:val="0052513F"/>
    <w:rsid w:val="00525D98"/>
    <w:rsid w:val="00525EC7"/>
    <w:rsid w:val="0053027F"/>
    <w:rsid w:val="00530DBA"/>
    <w:rsid w:val="00531E29"/>
    <w:rsid w:val="00531F4B"/>
    <w:rsid w:val="00532042"/>
    <w:rsid w:val="005326DD"/>
    <w:rsid w:val="00532C1B"/>
    <w:rsid w:val="00533172"/>
    <w:rsid w:val="005342A4"/>
    <w:rsid w:val="0053563A"/>
    <w:rsid w:val="00535BB5"/>
    <w:rsid w:val="00535E25"/>
    <w:rsid w:val="00537425"/>
    <w:rsid w:val="00540763"/>
    <w:rsid w:val="00540932"/>
    <w:rsid w:val="0054201A"/>
    <w:rsid w:val="005420EE"/>
    <w:rsid w:val="00542E53"/>
    <w:rsid w:val="00543C96"/>
    <w:rsid w:val="00543E48"/>
    <w:rsid w:val="00543FF1"/>
    <w:rsid w:val="0054431E"/>
    <w:rsid w:val="00545025"/>
    <w:rsid w:val="00546046"/>
    <w:rsid w:val="005460CA"/>
    <w:rsid w:val="0055081C"/>
    <w:rsid w:val="00550936"/>
    <w:rsid w:val="00552029"/>
    <w:rsid w:val="00552B20"/>
    <w:rsid w:val="00553878"/>
    <w:rsid w:val="0055427D"/>
    <w:rsid w:val="00555017"/>
    <w:rsid w:val="0055699E"/>
    <w:rsid w:val="0055758B"/>
    <w:rsid w:val="005609C5"/>
    <w:rsid w:val="00560C54"/>
    <w:rsid w:val="005610FA"/>
    <w:rsid w:val="0056139D"/>
    <w:rsid w:val="0056178F"/>
    <w:rsid w:val="00561CEB"/>
    <w:rsid w:val="0056226D"/>
    <w:rsid w:val="005624AE"/>
    <w:rsid w:val="00563374"/>
    <w:rsid w:val="00564123"/>
    <w:rsid w:val="005652EE"/>
    <w:rsid w:val="00565387"/>
    <w:rsid w:val="00565784"/>
    <w:rsid w:val="00566012"/>
    <w:rsid w:val="00566090"/>
    <w:rsid w:val="00571517"/>
    <w:rsid w:val="005725E0"/>
    <w:rsid w:val="0057279D"/>
    <w:rsid w:val="0057293E"/>
    <w:rsid w:val="00572C02"/>
    <w:rsid w:val="005752D5"/>
    <w:rsid w:val="0057664D"/>
    <w:rsid w:val="00576E67"/>
    <w:rsid w:val="00576F8F"/>
    <w:rsid w:val="005776E1"/>
    <w:rsid w:val="00577C57"/>
    <w:rsid w:val="00577FF5"/>
    <w:rsid w:val="005807FD"/>
    <w:rsid w:val="0058158A"/>
    <w:rsid w:val="005820FB"/>
    <w:rsid w:val="005822CF"/>
    <w:rsid w:val="0058258B"/>
    <w:rsid w:val="00584202"/>
    <w:rsid w:val="0058455E"/>
    <w:rsid w:val="0058661F"/>
    <w:rsid w:val="005873BB"/>
    <w:rsid w:val="005879FB"/>
    <w:rsid w:val="00587D4C"/>
    <w:rsid w:val="00587F8A"/>
    <w:rsid w:val="0059027A"/>
    <w:rsid w:val="00590918"/>
    <w:rsid w:val="005916E0"/>
    <w:rsid w:val="0059398E"/>
    <w:rsid w:val="00593BFA"/>
    <w:rsid w:val="00594D64"/>
    <w:rsid w:val="00594F4F"/>
    <w:rsid w:val="005967A0"/>
    <w:rsid w:val="0059684E"/>
    <w:rsid w:val="00596995"/>
    <w:rsid w:val="00597269"/>
    <w:rsid w:val="005974B9"/>
    <w:rsid w:val="00597BE9"/>
    <w:rsid w:val="005A057E"/>
    <w:rsid w:val="005A0840"/>
    <w:rsid w:val="005A199B"/>
    <w:rsid w:val="005A33D3"/>
    <w:rsid w:val="005A4BBA"/>
    <w:rsid w:val="005A56D7"/>
    <w:rsid w:val="005A77F5"/>
    <w:rsid w:val="005B1D92"/>
    <w:rsid w:val="005B21A9"/>
    <w:rsid w:val="005B2C11"/>
    <w:rsid w:val="005B3416"/>
    <w:rsid w:val="005B3A4C"/>
    <w:rsid w:val="005B3DCB"/>
    <w:rsid w:val="005B5934"/>
    <w:rsid w:val="005B748C"/>
    <w:rsid w:val="005C17B1"/>
    <w:rsid w:val="005C2807"/>
    <w:rsid w:val="005C56AE"/>
    <w:rsid w:val="005C652E"/>
    <w:rsid w:val="005C7617"/>
    <w:rsid w:val="005C78C3"/>
    <w:rsid w:val="005C7A97"/>
    <w:rsid w:val="005C7AEB"/>
    <w:rsid w:val="005C7FF3"/>
    <w:rsid w:val="005D0A51"/>
    <w:rsid w:val="005D0C06"/>
    <w:rsid w:val="005D15BA"/>
    <w:rsid w:val="005D1B3C"/>
    <w:rsid w:val="005D26B0"/>
    <w:rsid w:val="005D47D5"/>
    <w:rsid w:val="005D52AE"/>
    <w:rsid w:val="005E01A0"/>
    <w:rsid w:val="005E0541"/>
    <w:rsid w:val="005E1E71"/>
    <w:rsid w:val="005E22F0"/>
    <w:rsid w:val="005E3EA4"/>
    <w:rsid w:val="005E532E"/>
    <w:rsid w:val="005E5567"/>
    <w:rsid w:val="005E7EEB"/>
    <w:rsid w:val="005F0138"/>
    <w:rsid w:val="005F026C"/>
    <w:rsid w:val="005F065D"/>
    <w:rsid w:val="005F10B4"/>
    <w:rsid w:val="005F2708"/>
    <w:rsid w:val="005F2AE1"/>
    <w:rsid w:val="005F2CBC"/>
    <w:rsid w:val="005F39DC"/>
    <w:rsid w:val="005F6274"/>
    <w:rsid w:val="005F77EC"/>
    <w:rsid w:val="00600A04"/>
    <w:rsid w:val="006012D3"/>
    <w:rsid w:val="00602C9C"/>
    <w:rsid w:val="00602D5F"/>
    <w:rsid w:val="0060430F"/>
    <w:rsid w:val="00604E9C"/>
    <w:rsid w:val="006055B4"/>
    <w:rsid w:val="00605FC5"/>
    <w:rsid w:val="00610B02"/>
    <w:rsid w:val="006110CE"/>
    <w:rsid w:val="0061179A"/>
    <w:rsid w:val="00612753"/>
    <w:rsid w:val="006130D6"/>
    <w:rsid w:val="00616141"/>
    <w:rsid w:val="00617B38"/>
    <w:rsid w:val="006204AA"/>
    <w:rsid w:val="006215E2"/>
    <w:rsid w:val="006216E4"/>
    <w:rsid w:val="0062190D"/>
    <w:rsid w:val="00621A9E"/>
    <w:rsid w:val="00621BE9"/>
    <w:rsid w:val="006265D6"/>
    <w:rsid w:val="006265E4"/>
    <w:rsid w:val="00626653"/>
    <w:rsid w:val="00626E2B"/>
    <w:rsid w:val="006318E1"/>
    <w:rsid w:val="00631A13"/>
    <w:rsid w:val="00631BE8"/>
    <w:rsid w:val="006340F1"/>
    <w:rsid w:val="006342CF"/>
    <w:rsid w:val="00635A81"/>
    <w:rsid w:val="006365EA"/>
    <w:rsid w:val="00636841"/>
    <w:rsid w:val="006373BC"/>
    <w:rsid w:val="00640DCA"/>
    <w:rsid w:val="00641AE8"/>
    <w:rsid w:val="00641EB8"/>
    <w:rsid w:val="00642852"/>
    <w:rsid w:val="00643937"/>
    <w:rsid w:val="006439A8"/>
    <w:rsid w:val="006442DD"/>
    <w:rsid w:val="00644F5F"/>
    <w:rsid w:val="00646373"/>
    <w:rsid w:val="0064688A"/>
    <w:rsid w:val="0065057A"/>
    <w:rsid w:val="00650604"/>
    <w:rsid w:val="00650733"/>
    <w:rsid w:val="00650F27"/>
    <w:rsid w:val="00651E0B"/>
    <w:rsid w:val="00653D82"/>
    <w:rsid w:val="00655D2A"/>
    <w:rsid w:val="006565A5"/>
    <w:rsid w:val="00657198"/>
    <w:rsid w:val="0066099D"/>
    <w:rsid w:val="006655C2"/>
    <w:rsid w:val="00665A96"/>
    <w:rsid w:val="00666B20"/>
    <w:rsid w:val="00670089"/>
    <w:rsid w:val="00670217"/>
    <w:rsid w:val="006727B9"/>
    <w:rsid w:val="0067347B"/>
    <w:rsid w:val="0067492E"/>
    <w:rsid w:val="00674E75"/>
    <w:rsid w:val="00676B3A"/>
    <w:rsid w:val="00677081"/>
    <w:rsid w:val="006774D8"/>
    <w:rsid w:val="00677AC2"/>
    <w:rsid w:val="00677D7A"/>
    <w:rsid w:val="006826D8"/>
    <w:rsid w:val="00682A31"/>
    <w:rsid w:val="00684DCD"/>
    <w:rsid w:val="00684F6A"/>
    <w:rsid w:val="006859F4"/>
    <w:rsid w:val="006862E8"/>
    <w:rsid w:val="00687EEE"/>
    <w:rsid w:val="00690D44"/>
    <w:rsid w:val="00690F78"/>
    <w:rsid w:val="006914CC"/>
    <w:rsid w:val="0069251D"/>
    <w:rsid w:val="00692FB8"/>
    <w:rsid w:val="00693D07"/>
    <w:rsid w:val="006962B9"/>
    <w:rsid w:val="006A02AF"/>
    <w:rsid w:val="006A0584"/>
    <w:rsid w:val="006A0BEF"/>
    <w:rsid w:val="006A1BB0"/>
    <w:rsid w:val="006A25D4"/>
    <w:rsid w:val="006A2931"/>
    <w:rsid w:val="006A3190"/>
    <w:rsid w:val="006A3403"/>
    <w:rsid w:val="006A5429"/>
    <w:rsid w:val="006A5512"/>
    <w:rsid w:val="006A5CC6"/>
    <w:rsid w:val="006A6517"/>
    <w:rsid w:val="006A7A74"/>
    <w:rsid w:val="006B0B65"/>
    <w:rsid w:val="006B10DA"/>
    <w:rsid w:val="006B1CB3"/>
    <w:rsid w:val="006B2718"/>
    <w:rsid w:val="006B3658"/>
    <w:rsid w:val="006B3EE7"/>
    <w:rsid w:val="006B4BD8"/>
    <w:rsid w:val="006B5DAF"/>
    <w:rsid w:val="006B5F93"/>
    <w:rsid w:val="006B75A4"/>
    <w:rsid w:val="006C12DA"/>
    <w:rsid w:val="006C1C0A"/>
    <w:rsid w:val="006C2E4B"/>
    <w:rsid w:val="006C388E"/>
    <w:rsid w:val="006C4123"/>
    <w:rsid w:val="006C452F"/>
    <w:rsid w:val="006C53A7"/>
    <w:rsid w:val="006C5DED"/>
    <w:rsid w:val="006C6EA2"/>
    <w:rsid w:val="006D01DF"/>
    <w:rsid w:val="006D0A98"/>
    <w:rsid w:val="006D108D"/>
    <w:rsid w:val="006D126F"/>
    <w:rsid w:val="006D36C3"/>
    <w:rsid w:val="006D42B1"/>
    <w:rsid w:val="006D5427"/>
    <w:rsid w:val="006D5780"/>
    <w:rsid w:val="006D7CF6"/>
    <w:rsid w:val="006E01A5"/>
    <w:rsid w:val="006E01EC"/>
    <w:rsid w:val="006E0A44"/>
    <w:rsid w:val="006E13DD"/>
    <w:rsid w:val="006E1E73"/>
    <w:rsid w:val="006E4767"/>
    <w:rsid w:val="006E594C"/>
    <w:rsid w:val="006E70D9"/>
    <w:rsid w:val="006F070A"/>
    <w:rsid w:val="006F2222"/>
    <w:rsid w:val="006F2E5A"/>
    <w:rsid w:val="006F2E61"/>
    <w:rsid w:val="006F48DA"/>
    <w:rsid w:val="006F544E"/>
    <w:rsid w:val="006F5918"/>
    <w:rsid w:val="006F6E44"/>
    <w:rsid w:val="00700793"/>
    <w:rsid w:val="00700B86"/>
    <w:rsid w:val="0070112E"/>
    <w:rsid w:val="00701485"/>
    <w:rsid w:val="00704071"/>
    <w:rsid w:val="00705BBC"/>
    <w:rsid w:val="00706108"/>
    <w:rsid w:val="007069F0"/>
    <w:rsid w:val="00710D02"/>
    <w:rsid w:val="00711E5C"/>
    <w:rsid w:val="00711E9B"/>
    <w:rsid w:val="0071223E"/>
    <w:rsid w:val="00712288"/>
    <w:rsid w:val="00712806"/>
    <w:rsid w:val="00712BED"/>
    <w:rsid w:val="00712E80"/>
    <w:rsid w:val="00713335"/>
    <w:rsid w:val="007133AC"/>
    <w:rsid w:val="00716F39"/>
    <w:rsid w:val="00720393"/>
    <w:rsid w:val="00720C4B"/>
    <w:rsid w:val="00723281"/>
    <w:rsid w:val="00724002"/>
    <w:rsid w:val="007258AE"/>
    <w:rsid w:val="00725C63"/>
    <w:rsid w:val="00725EAA"/>
    <w:rsid w:val="00726C07"/>
    <w:rsid w:val="007307A0"/>
    <w:rsid w:val="00731CE1"/>
    <w:rsid w:val="00732ABD"/>
    <w:rsid w:val="00732D2D"/>
    <w:rsid w:val="00732E93"/>
    <w:rsid w:val="0073322C"/>
    <w:rsid w:val="00733E70"/>
    <w:rsid w:val="00734043"/>
    <w:rsid w:val="00737FDF"/>
    <w:rsid w:val="0074001C"/>
    <w:rsid w:val="007402B3"/>
    <w:rsid w:val="00741A09"/>
    <w:rsid w:val="00741CC3"/>
    <w:rsid w:val="00742B2E"/>
    <w:rsid w:val="0074304C"/>
    <w:rsid w:val="00743FCD"/>
    <w:rsid w:val="00744AF1"/>
    <w:rsid w:val="00744EDD"/>
    <w:rsid w:val="007451A8"/>
    <w:rsid w:val="0074539E"/>
    <w:rsid w:val="00746014"/>
    <w:rsid w:val="00746685"/>
    <w:rsid w:val="00747988"/>
    <w:rsid w:val="007505DF"/>
    <w:rsid w:val="0075085A"/>
    <w:rsid w:val="007524B5"/>
    <w:rsid w:val="00752534"/>
    <w:rsid w:val="00752DDA"/>
    <w:rsid w:val="007534FC"/>
    <w:rsid w:val="007546AD"/>
    <w:rsid w:val="00754A4B"/>
    <w:rsid w:val="007562BE"/>
    <w:rsid w:val="007571E9"/>
    <w:rsid w:val="00760774"/>
    <w:rsid w:val="00761A27"/>
    <w:rsid w:val="007634D4"/>
    <w:rsid w:val="00763A17"/>
    <w:rsid w:val="00763E25"/>
    <w:rsid w:val="0076458A"/>
    <w:rsid w:val="00764C30"/>
    <w:rsid w:val="00764FB2"/>
    <w:rsid w:val="00767401"/>
    <w:rsid w:val="00767483"/>
    <w:rsid w:val="00767749"/>
    <w:rsid w:val="00770B14"/>
    <w:rsid w:val="0077244B"/>
    <w:rsid w:val="007725DE"/>
    <w:rsid w:val="007738EF"/>
    <w:rsid w:val="00773AD7"/>
    <w:rsid w:val="0077484A"/>
    <w:rsid w:val="00774AD0"/>
    <w:rsid w:val="00774D28"/>
    <w:rsid w:val="00775D95"/>
    <w:rsid w:val="00775F2F"/>
    <w:rsid w:val="007760F2"/>
    <w:rsid w:val="007770CE"/>
    <w:rsid w:val="0077742B"/>
    <w:rsid w:val="007774BB"/>
    <w:rsid w:val="00777B57"/>
    <w:rsid w:val="00777B5A"/>
    <w:rsid w:val="00781273"/>
    <w:rsid w:val="00781966"/>
    <w:rsid w:val="00783400"/>
    <w:rsid w:val="00786745"/>
    <w:rsid w:val="00786B80"/>
    <w:rsid w:val="00787010"/>
    <w:rsid w:val="0079017D"/>
    <w:rsid w:val="00790D60"/>
    <w:rsid w:val="00791883"/>
    <w:rsid w:val="007927BD"/>
    <w:rsid w:val="007933BD"/>
    <w:rsid w:val="00793DAE"/>
    <w:rsid w:val="007947BB"/>
    <w:rsid w:val="00794936"/>
    <w:rsid w:val="00794E9C"/>
    <w:rsid w:val="007966E1"/>
    <w:rsid w:val="00796E5C"/>
    <w:rsid w:val="00796F3A"/>
    <w:rsid w:val="00797364"/>
    <w:rsid w:val="00797E10"/>
    <w:rsid w:val="007A1C70"/>
    <w:rsid w:val="007A29BD"/>
    <w:rsid w:val="007A2EA9"/>
    <w:rsid w:val="007A2F55"/>
    <w:rsid w:val="007A3862"/>
    <w:rsid w:val="007A3FCD"/>
    <w:rsid w:val="007A5823"/>
    <w:rsid w:val="007A7192"/>
    <w:rsid w:val="007A7348"/>
    <w:rsid w:val="007A7A70"/>
    <w:rsid w:val="007B07B2"/>
    <w:rsid w:val="007B0D1F"/>
    <w:rsid w:val="007B1104"/>
    <w:rsid w:val="007B1664"/>
    <w:rsid w:val="007B380F"/>
    <w:rsid w:val="007B4BCD"/>
    <w:rsid w:val="007B4D90"/>
    <w:rsid w:val="007B54B7"/>
    <w:rsid w:val="007B585A"/>
    <w:rsid w:val="007B5B21"/>
    <w:rsid w:val="007B64AA"/>
    <w:rsid w:val="007C02A2"/>
    <w:rsid w:val="007C08BC"/>
    <w:rsid w:val="007C0CD4"/>
    <w:rsid w:val="007C1533"/>
    <w:rsid w:val="007C25C3"/>
    <w:rsid w:val="007C2E95"/>
    <w:rsid w:val="007C3FA9"/>
    <w:rsid w:val="007C4D0F"/>
    <w:rsid w:val="007C5ACD"/>
    <w:rsid w:val="007D0518"/>
    <w:rsid w:val="007D1657"/>
    <w:rsid w:val="007D2D1E"/>
    <w:rsid w:val="007D326E"/>
    <w:rsid w:val="007D38AD"/>
    <w:rsid w:val="007D3F3D"/>
    <w:rsid w:val="007D413B"/>
    <w:rsid w:val="007D45F1"/>
    <w:rsid w:val="007D45FB"/>
    <w:rsid w:val="007D743A"/>
    <w:rsid w:val="007E1DED"/>
    <w:rsid w:val="007E1E77"/>
    <w:rsid w:val="007E25ED"/>
    <w:rsid w:val="007E2685"/>
    <w:rsid w:val="007E31D3"/>
    <w:rsid w:val="007E3B5F"/>
    <w:rsid w:val="007E3D62"/>
    <w:rsid w:val="007E50FA"/>
    <w:rsid w:val="007E52B1"/>
    <w:rsid w:val="007E58A6"/>
    <w:rsid w:val="007E68F2"/>
    <w:rsid w:val="007E6A4C"/>
    <w:rsid w:val="007E6F4E"/>
    <w:rsid w:val="007E73E0"/>
    <w:rsid w:val="007E7E4F"/>
    <w:rsid w:val="007F0138"/>
    <w:rsid w:val="007F05EF"/>
    <w:rsid w:val="007F0840"/>
    <w:rsid w:val="007F0CBB"/>
    <w:rsid w:val="007F1B2B"/>
    <w:rsid w:val="007F255A"/>
    <w:rsid w:val="007F408A"/>
    <w:rsid w:val="007F4212"/>
    <w:rsid w:val="007F4D60"/>
    <w:rsid w:val="007F514F"/>
    <w:rsid w:val="007F62D9"/>
    <w:rsid w:val="008008C4"/>
    <w:rsid w:val="00801994"/>
    <w:rsid w:val="00802A33"/>
    <w:rsid w:val="00803A3F"/>
    <w:rsid w:val="008058FB"/>
    <w:rsid w:val="00807E8B"/>
    <w:rsid w:val="008113EC"/>
    <w:rsid w:val="0081149D"/>
    <w:rsid w:val="00811EC9"/>
    <w:rsid w:val="00812B52"/>
    <w:rsid w:val="0081308E"/>
    <w:rsid w:val="0081313C"/>
    <w:rsid w:val="00813918"/>
    <w:rsid w:val="008144BA"/>
    <w:rsid w:val="00814DD4"/>
    <w:rsid w:val="00814F07"/>
    <w:rsid w:val="00815032"/>
    <w:rsid w:val="00815392"/>
    <w:rsid w:val="00815923"/>
    <w:rsid w:val="0081798D"/>
    <w:rsid w:val="00817AC5"/>
    <w:rsid w:val="00817C53"/>
    <w:rsid w:val="00820DF8"/>
    <w:rsid w:val="00823627"/>
    <w:rsid w:val="00823803"/>
    <w:rsid w:val="00824A71"/>
    <w:rsid w:val="00824C1C"/>
    <w:rsid w:val="00825101"/>
    <w:rsid w:val="0082554C"/>
    <w:rsid w:val="008261E0"/>
    <w:rsid w:val="00830427"/>
    <w:rsid w:val="00830D48"/>
    <w:rsid w:val="008310D2"/>
    <w:rsid w:val="008314E0"/>
    <w:rsid w:val="00831729"/>
    <w:rsid w:val="008324AF"/>
    <w:rsid w:val="008338ED"/>
    <w:rsid w:val="00834837"/>
    <w:rsid w:val="008363E6"/>
    <w:rsid w:val="008424E3"/>
    <w:rsid w:val="0084250D"/>
    <w:rsid w:val="008461C3"/>
    <w:rsid w:val="0084685F"/>
    <w:rsid w:val="00846DBA"/>
    <w:rsid w:val="00846E1D"/>
    <w:rsid w:val="00851AD6"/>
    <w:rsid w:val="00851D1C"/>
    <w:rsid w:val="00852BBC"/>
    <w:rsid w:val="008535F4"/>
    <w:rsid w:val="00853D80"/>
    <w:rsid w:val="00854190"/>
    <w:rsid w:val="00854889"/>
    <w:rsid w:val="00854F83"/>
    <w:rsid w:val="0085598F"/>
    <w:rsid w:val="00856718"/>
    <w:rsid w:val="00857F00"/>
    <w:rsid w:val="00861137"/>
    <w:rsid w:val="0086131C"/>
    <w:rsid w:val="008615DB"/>
    <w:rsid w:val="0086190D"/>
    <w:rsid w:val="00861B2E"/>
    <w:rsid w:val="00861E1E"/>
    <w:rsid w:val="00862D64"/>
    <w:rsid w:val="00863540"/>
    <w:rsid w:val="00864F80"/>
    <w:rsid w:val="00866DF1"/>
    <w:rsid w:val="00866EFF"/>
    <w:rsid w:val="008673A1"/>
    <w:rsid w:val="008677E2"/>
    <w:rsid w:val="008707E6"/>
    <w:rsid w:val="008715D5"/>
    <w:rsid w:val="00871CAA"/>
    <w:rsid w:val="00872DB6"/>
    <w:rsid w:val="008733A1"/>
    <w:rsid w:val="00873456"/>
    <w:rsid w:val="00874D51"/>
    <w:rsid w:val="008773AF"/>
    <w:rsid w:val="00877AB2"/>
    <w:rsid w:val="00877B01"/>
    <w:rsid w:val="00877B6A"/>
    <w:rsid w:val="00877E1D"/>
    <w:rsid w:val="0088016A"/>
    <w:rsid w:val="0088209B"/>
    <w:rsid w:val="00882687"/>
    <w:rsid w:val="00886432"/>
    <w:rsid w:val="008868F1"/>
    <w:rsid w:val="00886F50"/>
    <w:rsid w:val="0089187E"/>
    <w:rsid w:val="00891DC9"/>
    <w:rsid w:val="008924EA"/>
    <w:rsid w:val="00892F1E"/>
    <w:rsid w:val="008931B4"/>
    <w:rsid w:val="00893272"/>
    <w:rsid w:val="00894E77"/>
    <w:rsid w:val="00897D7C"/>
    <w:rsid w:val="008A02C6"/>
    <w:rsid w:val="008A126C"/>
    <w:rsid w:val="008A2F79"/>
    <w:rsid w:val="008A41E9"/>
    <w:rsid w:val="008A42FB"/>
    <w:rsid w:val="008A6475"/>
    <w:rsid w:val="008A76FC"/>
    <w:rsid w:val="008A7BE7"/>
    <w:rsid w:val="008B1258"/>
    <w:rsid w:val="008B2EAC"/>
    <w:rsid w:val="008B3C31"/>
    <w:rsid w:val="008B5736"/>
    <w:rsid w:val="008C08F0"/>
    <w:rsid w:val="008C21BF"/>
    <w:rsid w:val="008C2A51"/>
    <w:rsid w:val="008C340E"/>
    <w:rsid w:val="008C36B2"/>
    <w:rsid w:val="008C4EB1"/>
    <w:rsid w:val="008C59B7"/>
    <w:rsid w:val="008C6740"/>
    <w:rsid w:val="008C6D19"/>
    <w:rsid w:val="008D1877"/>
    <w:rsid w:val="008D21DA"/>
    <w:rsid w:val="008D2650"/>
    <w:rsid w:val="008D5461"/>
    <w:rsid w:val="008D6FCF"/>
    <w:rsid w:val="008D79C6"/>
    <w:rsid w:val="008E0C0C"/>
    <w:rsid w:val="008E0F7E"/>
    <w:rsid w:val="008E12FF"/>
    <w:rsid w:val="008E2279"/>
    <w:rsid w:val="008E2C37"/>
    <w:rsid w:val="008E3374"/>
    <w:rsid w:val="008E69F3"/>
    <w:rsid w:val="008E72A9"/>
    <w:rsid w:val="008F4CB4"/>
    <w:rsid w:val="008F4D89"/>
    <w:rsid w:val="008F5E29"/>
    <w:rsid w:val="008F5F14"/>
    <w:rsid w:val="008F63B2"/>
    <w:rsid w:val="008F6426"/>
    <w:rsid w:val="008F6A3F"/>
    <w:rsid w:val="00900FC4"/>
    <w:rsid w:val="00902C0A"/>
    <w:rsid w:val="00903FC8"/>
    <w:rsid w:val="009051BC"/>
    <w:rsid w:val="009077A9"/>
    <w:rsid w:val="009104B6"/>
    <w:rsid w:val="009105FF"/>
    <w:rsid w:val="00910EA2"/>
    <w:rsid w:val="009117DE"/>
    <w:rsid w:val="00911824"/>
    <w:rsid w:val="00912122"/>
    <w:rsid w:val="00913177"/>
    <w:rsid w:val="00913897"/>
    <w:rsid w:val="00913ED8"/>
    <w:rsid w:val="009165B0"/>
    <w:rsid w:val="009167E7"/>
    <w:rsid w:val="00916A26"/>
    <w:rsid w:val="00916B68"/>
    <w:rsid w:val="00917192"/>
    <w:rsid w:val="00917D2E"/>
    <w:rsid w:val="009202BD"/>
    <w:rsid w:val="00921B02"/>
    <w:rsid w:val="009232BB"/>
    <w:rsid w:val="009237B3"/>
    <w:rsid w:val="00924593"/>
    <w:rsid w:val="00924B2E"/>
    <w:rsid w:val="00926E13"/>
    <w:rsid w:val="009301E5"/>
    <w:rsid w:val="009306A9"/>
    <w:rsid w:val="009307ED"/>
    <w:rsid w:val="009311A1"/>
    <w:rsid w:val="009311C6"/>
    <w:rsid w:val="00931D6C"/>
    <w:rsid w:val="00932EA2"/>
    <w:rsid w:val="00935C19"/>
    <w:rsid w:val="00935C4F"/>
    <w:rsid w:val="00937D00"/>
    <w:rsid w:val="00937FA6"/>
    <w:rsid w:val="009403AE"/>
    <w:rsid w:val="009424D3"/>
    <w:rsid w:val="0094331D"/>
    <w:rsid w:val="0094356B"/>
    <w:rsid w:val="0094361F"/>
    <w:rsid w:val="00943634"/>
    <w:rsid w:val="00943DCC"/>
    <w:rsid w:val="00943F35"/>
    <w:rsid w:val="0094498D"/>
    <w:rsid w:val="009468FF"/>
    <w:rsid w:val="009474C8"/>
    <w:rsid w:val="0094773A"/>
    <w:rsid w:val="00950CCA"/>
    <w:rsid w:val="0095150C"/>
    <w:rsid w:val="009516D4"/>
    <w:rsid w:val="00953C03"/>
    <w:rsid w:val="009546DC"/>
    <w:rsid w:val="009563EF"/>
    <w:rsid w:val="009576D2"/>
    <w:rsid w:val="00957A18"/>
    <w:rsid w:val="00961045"/>
    <w:rsid w:val="009622A7"/>
    <w:rsid w:val="009626F8"/>
    <w:rsid w:val="00963997"/>
    <w:rsid w:val="00964B5E"/>
    <w:rsid w:val="00966D94"/>
    <w:rsid w:val="009675DB"/>
    <w:rsid w:val="00967615"/>
    <w:rsid w:val="00967644"/>
    <w:rsid w:val="00967FAC"/>
    <w:rsid w:val="00970683"/>
    <w:rsid w:val="00972631"/>
    <w:rsid w:val="009733F4"/>
    <w:rsid w:val="0097352C"/>
    <w:rsid w:val="00973BFE"/>
    <w:rsid w:val="00974B2A"/>
    <w:rsid w:val="0097693F"/>
    <w:rsid w:val="00976E90"/>
    <w:rsid w:val="00980527"/>
    <w:rsid w:val="00980C4B"/>
    <w:rsid w:val="00982376"/>
    <w:rsid w:val="009836DB"/>
    <w:rsid w:val="00984520"/>
    <w:rsid w:val="00984B49"/>
    <w:rsid w:val="00984F61"/>
    <w:rsid w:val="0098533A"/>
    <w:rsid w:val="0098550F"/>
    <w:rsid w:val="00986182"/>
    <w:rsid w:val="00986789"/>
    <w:rsid w:val="00986C6E"/>
    <w:rsid w:val="00986C98"/>
    <w:rsid w:val="00987050"/>
    <w:rsid w:val="0098734E"/>
    <w:rsid w:val="009913DD"/>
    <w:rsid w:val="0099179E"/>
    <w:rsid w:val="00991D1D"/>
    <w:rsid w:val="009921CD"/>
    <w:rsid w:val="00992DC5"/>
    <w:rsid w:val="009937F7"/>
    <w:rsid w:val="00993DDB"/>
    <w:rsid w:val="00994125"/>
    <w:rsid w:val="00994303"/>
    <w:rsid w:val="0099621A"/>
    <w:rsid w:val="00996E86"/>
    <w:rsid w:val="009A0E27"/>
    <w:rsid w:val="009A14AB"/>
    <w:rsid w:val="009A27AA"/>
    <w:rsid w:val="009A487A"/>
    <w:rsid w:val="009A5DF5"/>
    <w:rsid w:val="009A66E7"/>
    <w:rsid w:val="009A6B43"/>
    <w:rsid w:val="009A71D8"/>
    <w:rsid w:val="009A783D"/>
    <w:rsid w:val="009B0899"/>
    <w:rsid w:val="009B1526"/>
    <w:rsid w:val="009B1C58"/>
    <w:rsid w:val="009B3D9C"/>
    <w:rsid w:val="009B5D16"/>
    <w:rsid w:val="009C03B2"/>
    <w:rsid w:val="009C0720"/>
    <w:rsid w:val="009C311C"/>
    <w:rsid w:val="009C397B"/>
    <w:rsid w:val="009C3FA7"/>
    <w:rsid w:val="009C40A8"/>
    <w:rsid w:val="009C6805"/>
    <w:rsid w:val="009C7D16"/>
    <w:rsid w:val="009C7E96"/>
    <w:rsid w:val="009D0007"/>
    <w:rsid w:val="009D00B6"/>
    <w:rsid w:val="009D02D9"/>
    <w:rsid w:val="009D1B06"/>
    <w:rsid w:val="009D4142"/>
    <w:rsid w:val="009D5132"/>
    <w:rsid w:val="009D5449"/>
    <w:rsid w:val="009D5853"/>
    <w:rsid w:val="009D593B"/>
    <w:rsid w:val="009D6BD3"/>
    <w:rsid w:val="009D7A34"/>
    <w:rsid w:val="009D7CF1"/>
    <w:rsid w:val="009E10E1"/>
    <w:rsid w:val="009E1594"/>
    <w:rsid w:val="009E165A"/>
    <w:rsid w:val="009E1964"/>
    <w:rsid w:val="009E231A"/>
    <w:rsid w:val="009E2C2F"/>
    <w:rsid w:val="009E3032"/>
    <w:rsid w:val="009E3B28"/>
    <w:rsid w:val="009E41BF"/>
    <w:rsid w:val="009E4BDC"/>
    <w:rsid w:val="009E528E"/>
    <w:rsid w:val="009E6641"/>
    <w:rsid w:val="009E693A"/>
    <w:rsid w:val="009E7C57"/>
    <w:rsid w:val="009E7D60"/>
    <w:rsid w:val="009F0020"/>
    <w:rsid w:val="009F0619"/>
    <w:rsid w:val="009F0BA9"/>
    <w:rsid w:val="009F2C3E"/>
    <w:rsid w:val="009F2D50"/>
    <w:rsid w:val="009F3866"/>
    <w:rsid w:val="009F3A92"/>
    <w:rsid w:val="009F65EB"/>
    <w:rsid w:val="009F6A23"/>
    <w:rsid w:val="009F7197"/>
    <w:rsid w:val="009F7264"/>
    <w:rsid w:val="009F75E4"/>
    <w:rsid w:val="009F7B71"/>
    <w:rsid w:val="009F7FAB"/>
    <w:rsid w:val="00A01060"/>
    <w:rsid w:val="00A01706"/>
    <w:rsid w:val="00A01A08"/>
    <w:rsid w:val="00A02298"/>
    <w:rsid w:val="00A02580"/>
    <w:rsid w:val="00A0350D"/>
    <w:rsid w:val="00A040DB"/>
    <w:rsid w:val="00A052EB"/>
    <w:rsid w:val="00A055A5"/>
    <w:rsid w:val="00A05854"/>
    <w:rsid w:val="00A05A12"/>
    <w:rsid w:val="00A11516"/>
    <w:rsid w:val="00A11A91"/>
    <w:rsid w:val="00A126DB"/>
    <w:rsid w:val="00A13B77"/>
    <w:rsid w:val="00A1441E"/>
    <w:rsid w:val="00A14476"/>
    <w:rsid w:val="00A14517"/>
    <w:rsid w:val="00A15D85"/>
    <w:rsid w:val="00A16B37"/>
    <w:rsid w:val="00A16B8F"/>
    <w:rsid w:val="00A16F12"/>
    <w:rsid w:val="00A20FDD"/>
    <w:rsid w:val="00A24C93"/>
    <w:rsid w:val="00A25CA2"/>
    <w:rsid w:val="00A304F3"/>
    <w:rsid w:val="00A31D57"/>
    <w:rsid w:val="00A3226C"/>
    <w:rsid w:val="00A32C80"/>
    <w:rsid w:val="00A32D65"/>
    <w:rsid w:val="00A352AD"/>
    <w:rsid w:val="00A3587D"/>
    <w:rsid w:val="00A35DB8"/>
    <w:rsid w:val="00A36084"/>
    <w:rsid w:val="00A36F12"/>
    <w:rsid w:val="00A37199"/>
    <w:rsid w:val="00A37ECA"/>
    <w:rsid w:val="00A407D6"/>
    <w:rsid w:val="00A42E7A"/>
    <w:rsid w:val="00A42E8D"/>
    <w:rsid w:val="00A4303E"/>
    <w:rsid w:val="00A430EB"/>
    <w:rsid w:val="00A44423"/>
    <w:rsid w:val="00A467AC"/>
    <w:rsid w:val="00A5094D"/>
    <w:rsid w:val="00A519EC"/>
    <w:rsid w:val="00A531F2"/>
    <w:rsid w:val="00A53A36"/>
    <w:rsid w:val="00A5426B"/>
    <w:rsid w:val="00A5451B"/>
    <w:rsid w:val="00A5458F"/>
    <w:rsid w:val="00A567E8"/>
    <w:rsid w:val="00A576D1"/>
    <w:rsid w:val="00A57C33"/>
    <w:rsid w:val="00A57C4B"/>
    <w:rsid w:val="00A606A3"/>
    <w:rsid w:val="00A60AE6"/>
    <w:rsid w:val="00A62327"/>
    <w:rsid w:val="00A6412C"/>
    <w:rsid w:val="00A646D4"/>
    <w:rsid w:val="00A65BE6"/>
    <w:rsid w:val="00A707C9"/>
    <w:rsid w:val="00A722CA"/>
    <w:rsid w:val="00A73095"/>
    <w:rsid w:val="00A7328B"/>
    <w:rsid w:val="00A733A0"/>
    <w:rsid w:val="00A73645"/>
    <w:rsid w:val="00A73817"/>
    <w:rsid w:val="00A75767"/>
    <w:rsid w:val="00A75C5B"/>
    <w:rsid w:val="00A80AA6"/>
    <w:rsid w:val="00A80FBA"/>
    <w:rsid w:val="00A818FC"/>
    <w:rsid w:val="00A821A9"/>
    <w:rsid w:val="00A83878"/>
    <w:rsid w:val="00A84157"/>
    <w:rsid w:val="00A8491A"/>
    <w:rsid w:val="00A85FF7"/>
    <w:rsid w:val="00A862EB"/>
    <w:rsid w:val="00A863F2"/>
    <w:rsid w:val="00A87917"/>
    <w:rsid w:val="00A87A32"/>
    <w:rsid w:val="00A904CC"/>
    <w:rsid w:val="00A90698"/>
    <w:rsid w:val="00A9083D"/>
    <w:rsid w:val="00A923A2"/>
    <w:rsid w:val="00A92FE1"/>
    <w:rsid w:val="00A94D54"/>
    <w:rsid w:val="00A95A89"/>
    <w:rsid w:val="00A964DA"/>
    <w:rsid w:val="00A97B02"/>
    <w:rsid w:val="00AA0226"/>
    <w:rsid w:val="00AA0837"/>
    <w:rsid w:val="00AA1E11"/>
    <w:rsid w:val="00AA2976"/>
    <w:rsid w:val="00AA56E7"/>
    <w:rsid w:val="00AA5AD2"/>
    <w:rsid w:val="00AA6076"/>
    <w:rsid w:val="00AA6855"/>
    <w:rsid w:val="00AA704F"/>
    <w:rsid w:val="00AA7A9E"/>
    <w:rsid w:val="00AB0516"/>
    <w:rsid w:val="00AB105B"/>
    <w:rsid w:val="00AB1247"/>
    <w:rsid w:val="00AB1534"/>
    <w:rsid w:val="00AB17F8"/>
    <w:rsid w:val="00AB1C76"/>
    <w:rsid w:val="00AB2CC0"/>
    <w:rsid w:val="00AB2F18"/>
    <w:rsid w:val="00AB3662"/>
    <w:rsid w:val="00AB455E"/>
    <w:rsid w:val="00AB46C7"/>
    <w:rsid w:val="00AB5433"/>
    <w:rsid w:val="00AB7D9C"/>
    <w:rsid w:val="00AC02B1"/>
    <w:rsid w:val="00AC2EBB"/>
    <w:rsid w:val="00AC35DD"/>
    <w:rsid w:val="00AC4002"/>
    <w:rsid w:val="00AC6F84"/>
    <w:rsid w:val="00AC730D"/>
    <w:rsid w:val="00AC7DFE"/>
    <w:rsid w:val="00AD0C85"/>
    <w:rsid w:val="00AD1F50"/>
    <w:rsid w:val="00AD3A68"/>
    <w:rsid w:val="00AD405D"/>
    <w:rsid w:val="00AD4F73"/>
    <w:rsid w:val="00AD5223"/>
    <w:rsid w:val="00AD75E5"/>
    <w:rsid w:val="00AD7F7D"/>
    <w:rsid w:val="00AE0D55"/>
    <w:rsid w:val="00AE25A6"/>
    <w:rsid w:val="00AE2B77"/>
    <w:rsid w:val="00AE2BFC"/>
    <w:rsid w:val="00AE2BFE"/>
    <w:rsid w:val="00AE2D9D"/>
    <w:rsid w:val="00AE2FBA"/>
    <w:rsid w:val="00AE41A6"/>
    <w:rsid w:val="00AE4D9C"/>
    <w:rsid w:val="00AE5EA5"/>
    <w:rsid w:val="00AF0BF0"/>
    <w:rsid w:val="00AF16CC"/>
    <w:rsid w:val="00AF1ED1"/>
    <w:rsid w:val="00AF2200"/>
    <w:rsid w:val="00AF2DFB"/>
    <w:rsid w:val="00AF3D2C"/>
    <w:rsid w:val="00AF406C"/>
    <w:rsid w:val="00AF44F5"/>
    <w:rsid w:val="00AF57C5"/>
    <w:rsid w:val="00AF5A5D"/>
    <w:rsid w:val="00AF650D"/>
    <w:rsid w:val="00AF6A08"/>
    <w:rsid w:val="00B00D9A"/>
    <w:rsid w:val="00B0312C"/>
    <w:rsid w:val="00B04302"/>
    <w:rsid w:val="00B055F5"/>
    <w:rsid w:val="00B05E2D"/>
    <w:rsid w:val="00B06230"/>
    <w:rsid w:val="00B0654C"/>
    <w:rsid w:val="00B06D5C"/>
    <w:rsid w:val="00B076ED"/>
    <w:rsid w:val="00B07C2A"/>
    <w:rsid w:val="00B11978"/>
    <w:rsid w:val="00B12A96"/>
    <w:rsid w:val="00B1405E"/>
    <w:rsid w:val="00B148D4"/>
    <w:rsid w:val="00B157B4"/>
    <w:rsid w:val="00B16DAC"/>
    <w:rsid w:val="00B174C2"/>
    <w:rsid w:val="00B20A05"/>
    <w:rsid w:val="00B218F5"/>
    <w:rsid w:val="00B22B5A"/>
    <w:rsid w:val="00B22D47"/>
    <w:rsid w:val="00B23FC2"/>
    <w:rsid w:val="00B24A30"/>
    <w:rsid w:val="00B26BB0"/>
    <w:rsid w:val="00B275C8"/>
    <w:rsid w:val="00B3036A"/>
    <w:rsid w:val="00B303C5"/>
    <w:rsid w:val="00B31953"/>
    <w:rsid w:val="00B3283B"/>
    <w:rsid w:val="00B32EFF"/>
    <w:rsid w:val="00B34A3B"/>
    <w:rsid w:val="00B34C11"/>
    <w:rsid w:val="00B3564A"/>
    <w:rsid w:val="00B3587B"/>
    <w:rsid w:val="00B35E7D"/>
    <w:rsid w:val="00B37973"/>
    <w:rsid w:val="00B37BE0"/>
    <w:rsid w:val="00B40DFB"/>
    <w:rsid w:val="00B40F66"/>
    <w:rsid w:val="00B41897"/>
    <w:rsid w:val="00B42701"/>
    <w:rsid w:val="00B44B48"/>
    <w:rsid w:val="00B46F67"/>
    <w:rsid w:val="00B47135"/>
    <w:rsid w:val="00B5078D"/>
    <w:rsid w:val="00B507A2"/>
    <w:rsid w:val="00B507F1"/>
    <w:rsid w:val="00B5126D"/>
    <w:rsid w:val="00B5164F"/>
    <w:rsid w:val="00B51920"/>
    <w:rsid w:val="00B51AC3"/>
    <w:rsid w:val="00B51DA4"/>
    <w:rsid w:val="00B51DC5"/>
    <w:rsid w:val="00B51F39"/>
    <w:rsid w:val="00B52651"/>
    <w:rsid w:val="00B53078"/>
    <w:rsid w:val="00B533C1"/>
    <w:rsid w:val="00B54C3E"/>
    <w:rsid w:val="00B54F02"/>
    <w:rsid w:val="00B55257"/>
    <w:rsid w:val="00B55AFA"/>
    <w:rsid w:val="00B55FFE"/>
    <w:rsid w:val="00B57216"/>
    <w:rsid w:val="00B57DA9"/>
    <w:rsid w:val="00B613F0"/>
    <w:rsid w:val="00B6287B"/>
    <w:rsid w:val="00B62C26"/>
    <w:rsid w:val="00B646F8"/>
    <w:rsid w:val="00B648D2"/>
    <w:rsid w:val="00B64AAF"/>
    <w:rsid w:val="00B65279"/>
    <w:rsid w:val="00B65A18"/>
    <w:rsid w:val="00B66003"/>
    <w:rsid w:val="00B66196"/>
    <w:rsid w:val="00B709A2"/>
    <w:rsid w:val="00B70C0C"/>
    <w:rsid w:val="00B713F0"/>
    <w:rsid w:val="00B729B0"/>
    <w:rsid w:val="00B72B8E"/>
    <w:rsid w:val="00B73406"/>
    <w:rsid w:val="00B7502B"/>
    <w:rsid w:val="00B763F2"/>
    <w:rsid w:val="00B764CF"/>
    <w:rsid w:val="00B773B2"/>
    <w:rsid w:val="00B77C36"/>
    <w:rsid w:val="00B8208A"/>
    <w:rsid w:val="00B837EB"/>
    <w:rsid w:val="00B84F89"/>
    <w:rsid w:val="00B862FE"/>
    <w:rsid w:val="00B874AE"/>
    <w:rsid w:val="00B87C4A"/>
    <w:rsid w:val="00B90351"/>
    <w:rsid w:val="00B91522"/>
    <w:rsid w:val="00B93303"/>
    <w:rsid w:val="00B94D62"/>
    <w:rsid w:val="00B95443"/>
    <w:rsid w:val="00B95FC9"/>
    <w:rsid w:val="00B96AC8"/>
    <w:rsid w:val="00BA1D19"/>
    <w:rsid w:val="00BA2F76"/>
    <w:rsid w:val="00BA47AD"/>
    <w:rsid w:val="00BA5F83"/>
    <w:rsid w:val="00BA6C81"/>
    <w:rsid w:val="00BA6E2F"/>
    <w:rsid w:val="00BB0BA7"/>
    <w:rsid w:val="00BB1886"/>
    <w:rsid w:val="00BB26CD"/>
    <w:rsid w:val="00BB2AB1"/>
    <w:rsid w:val="00BB2D9D"/>
    <w:rsid w:val="00BB3332"/>
    <w:rsid w:val="00BB3799"/>
    <w:rsid w:val="00BB4A40"/>
    <w:rsid w:val="00BB5891"/>
    <w:rsid w:val="00BB6578"/>
    <w:rsid w:val="00BB77DA"/>
    <w:rsid w:val="00BC00DE"/>
    <w:rsid w:val="00BC1527"/>
    <w:rsid w:val="00BC1798"/>
    <w:rsid w:val="00BC207F"/>
    <w:rsid w:val="00BC25C4"/>
    <w:rsid w:val="00BC2635"/>
    <w:rsid w:val="00BC300D"/>
    <w:rsid w:val="00BC33BB"/>
    <w:rsid w:val="00BC399B"/>
    <w:rsid w:val="00BC438E"/>
    <w:rsid w:val="00BC4DB8"/>
    <w:rsid w:val="00BC58CC"/>
    <w:rsid w:val="00BC6AD9"/>
    <w:rsid w:val="00BC6F56"/>
    <w:rsid w:val="00BD0D3B"/>
    <w:rsid w:val="00BD29C3"/>
    <w:rsid w:val="00BD2F65"/>
    <w:rsid w:val="00BD303A"/>
    <w:rsid w:val="00BD344B"/>
    <w:rsid w:val="00BD3D81"/>
    <w:rsid w:val="00BD40B2"/>
    <w:rsid w:val="00BD53E7"/>
    <w:rsid w:val="00BD62A3"/>
    <w:rsid w:val="00BD6722"/>
    <w:rsid w:val="00BD6A46"/>
    <w:rsid w:val="00BD6F71"/>
    <w:rsid w:val="00BD7E18"/>
    <w:rsid w:val="00BE06A9"/>
    <w:rsid w:val="00BE0938"/>
    <w:rsid w:val="00BE0CC9"/>
    <w:rsid w:val="00BE1890"/>
    <w:rsid w:val="00BE1913"/>
    <w:rsid w:val="00BE2AE6"/>
    <w:rsid w:val="00BE2B12"/>
    <w:rsid w:val="00BE3122"/>
    <w:rsid w:val="00BE39AA"/>
    <w:rsid w:val="00BE3A80"/>
    <w:rsid w:val="00BE4D2F"/>
    <w:rsid w:val="00BE507D"/>
    <w:rsid w:val="00BE5741"/>
    <w:rsid w:val="00BE5DBF"/>
    <w:rsid w:val="00BE5E62"/>
    <w:rsid w:val="00BE6D91"/>
    <w:rsid w:val="00BE72F1"/>
    <w:rsid w:val="00BE7D36"/>
    <w:rsid w:val="00BF0402"/>
    <w:rsid w:val="00BF05D9"/>
    <w:rsid w:val="00BF1681"/>
    <w:rsid w:val="00BF17FF"/>
    <w:rsid w:val="00BF1D92"/>
    <w:rsid w:val="00BF2302"/>
    <w:rsid w:val="00BF6AB5"/>
    <w:rsid w:val="00BF6BA0"/>
    <w:rsid w:val="00BF713C"/>
    <w:rsid w:val="00BF79EE"/>
    <w:rsid w:val="00BF7FEF"/>
    <w:rsid w:val="00C01332"/>
    <w:rsid w:val="00C03C8C"/>
    <w:rsid w:val="00C03D65"/>
    <w:rsid w:val="00C03F41"/>
    <w:rsid w:val="00C0423E"/>
    <w:rsid w:val="00C050E6"/>
    <w:rsid w:val="00C053E2"/>
    <w:rsid w:val="00C06218"/>
    <w:rsid w:val="00C06D20"/>
    <w:rsid w:val="00C071B3"/>
    <w:rsid w:val="00C10474"/>
    <w:rsid w:val="00C10537"/>
    <w:rsid w:val="00C1054D"/>
    <w:rsid w:val="00C1300A"/>
    <w:rsid w:val="00C142F2"/>
    <w:rsid w:val="00C146B7"/>
    <w:rsid w:val="00C14AC1"/>
    <w:rsid w:val="00C15ECB"/>
    <w:rsid w:val="00C15F83"/>
    <w:rsid w:val="00C1675C"/>
    <w:rsid w:val="00C16F5A"/>
    <w:rsid w:val="00C176C5"/>
    <w:rsid w:val="00C17E5E"/>
    <w:rsid w:val="00C217B1"/>
    <w:rsid w:val="00C229E7"/>
    <w:rsid w:val="00C22A45"/>
    <w:rsid w:val="00C22F1B"/>
    <w:rsid w:val="00C23C1A"/>
    <w:rsid w:val="00C24AF8"/>
    <w:rsid w:val="00C24CA6"/>
    <w:rsid w:val="00C25DAB"/>
    <w:rsid w:val="00C25F25"/>
    <w:rsid w:val="00C26105"/>
    <w:rsid w:val="00C2651F"/>
    <w:rsid w:val="00C27528"/>
    <w:rsid w:val="00C30944"/>
    <w:rsid w:val="00C30DD9"/>
    <w:rsid w:val="00C31E4B"/>
    <w:rsid w:val="00C332A5"/>
    <w:rsid w:val="00C35D22"/>
    <w:rsid w:val="00C37866"/>
    <w:rsid w:val="00C4016C"/>
    <w:rsid w:val="00C417D0"/>
    <w:rsid w:val="00C431A4"/>
    <w:rsid w:val="00C439F7"/>
    <w:rsid w:val="00C43C3F"/>
    <w:rsid w:val="00C44B50"/>
    <w:rsid w:val="00C45351"/>
    <w:rsid w:val="00C456A7"/>
    <w:rsid w:val="00C46D39"/>
    <w:rsid w:val="00C474AF"/>
    <w:rsid w:val="00C47A92"/>
    <w:rsid w:val="00C505C8"/>
    <w:rsid w:val="00C5130D"/>
    <w:rsid w:val="00C51636"/>
    <w:rsid w:val="00C51BAC"/>
    <w:rsid w:val="00C5423F"/>
    <w:rsid w:val="00C544AC"/>
    <w:rsid w:val="00C551D5"/>
    <w:rsid w:val="00C564B2"/>
    <w:rsid w:val="00C5660E"/>
    <w:rsid w:val="00C56788"/>
    <w:rsid w:val="00C56CD7"/>
    <w:rsid w:val="00C574A8"/>
    <w:rsid w:val="00C64835"/>
    <w:rsid w:val="00C64C1E"/>
    <w:rsid w:val="00C65138"/>
    <w:rsid w:val="00C6558D"/>
    <w:rsid w:val="00C656DF"/>
    <w:rsid w:val="00C66168"/>
    <w:rsid w:val="00C66F6A"/>
    <w:rsid w:val="00C679D3"/>
    <w:rsid w:val="00C725CC"/>
    <w:rsid w:val="00C73934"/>
    <w:rsid w:val="00C74794"/>
    <w:rsid w:val="00C74E91"/>
    <w:rsid w:val="00C74FCA"/>
    <w:rsid w:val="00C760A8"/>
    <w:rsid w:val="00C7674A"/>
    <w:rsid w:val="00C767E1"/>
    <w:rsid w:val="00C76B8F"/>
    <w:rsid w:val="00C775F9"/>
    <w:rsid w:val="00C805AA"/>
    <w:rsid w:val="00C80A12"/>
    <w:rsid w:val="00C80C95"/>
    <w:rsid w:val="00C80F75"/>
    <w:rsid w:val="00C827AC"/>
    <w:rsid w:val="00C83555"/>
    <w:rsid w:val="00C84E9C"/>
    <w:rsid w:val="00C856B7"/>
    <w:rsid w:val="00C85CB5"/>
    <w:rsid w:val="00C85D36"/>
    <w:rsid w:val="00C87788"/>
    <w:rsid w:val="00C87FAD"/>
    <w:rsid w:val="00C9062C"/>
    <w:rsid w:val="00C908BB"/>
    <w:rsid w:val="00C908EE"/>
    <w:rsid w:val="00C92AAB"/>
    <w:rsid w:val="00C94956"/>
    <w:rsid w:val="00C94BFC"/>
    <w:rsid w:val="00C9566B"/>
    <w:rsid w:val="00C96149"/>
    <w:rsid w:val="00C97E3F"/>
    <w:rsid w:val="00CA0E16"/>
    <w:rsid w:val="00CA21A1"/>
    <w:rsid w:val="00CA6DC5"/>
    <w:rsid w:val="00CA7131"/>
    <w:rsid w:val="00CA7EF4"/>
    <w:rsid w:val="00CB0B2E"/>
    <w:rsid w:val="00CB0EE9"/>
    <w:rsid w:val="00CB16DB"/>
    <w:rsid w:val="00CB5117"/>
    <w:rsid w:val="00CB6302"/>
    <w:rsid w:val="00CB669E"/>
    <w:rsid w:val="00CB699A"/>
    <w:rsid w:val="00CC0086"/>
    <w:rsid w:val="00CC05DD"/>
    <w:rsid w:val="00CC067E"/>
    <w:rsid w:val="00CC0905"/>
    <w:rsid w:val="00CC0D47"/>
    <w:rsid w:val="00CC15FA"/>
    <w:rsid w:val="00CC1F92"/>
    <w:rsid w:val="00CC2E80"/>
    <w:rsid w:val="00CC31B2"/>
    <w:rsid w:val="00CC3571"/>
    <w:rsid w:val="00CC450D"/>
    <w:rsid w:val="00CC5239"/>
    <w:rsid w:val="00CC6732"/>
    <w:rsid w:val="00CC68DE"/>
    <w:rsid w:val="00CC7B58"/>
    <w:rsid w:val="00CD00FA"/>
    <w:rsid w:val="00CD1853"/>
    <w:rsid w:val="00CD19D6"/>
    <w:rsid w:val="00CD28B1"/>
    <w:rsid w:val="00CD2F78"/>
    <w:rsid w:val="00CD367D"/>
    <w:rsid w:val="00CD44DE"/>
    <w:rsid w:val="00CD4AB1"/>
    <w:rsid w:val="00CD6485"/>
    <w:rsid w:val="00CD679F"/>
    <w:rsid w:val="00CD6E2A"/>
    <w:rsid w:val="00CD77C1"/>
    <w:rsid w:val="00CE099A"/>
    <w:rsid w:val="00CE109E"/>
    <w:rsid w:val="00CE14BB"/>
    <w:rsid w:val="00CE2247"/>
    <w:rsid w:val="00CE2300"/>
    <w:rsid w:val="00CE2E90"/>
    <w:rsid w:val="00CE3135"/>
    <w:rsid w:val="00CE4119"/>
    <w:rsid w:val="00CE4A72"/>
    <w:rsid w:val="00CE5084"/>
    <w:rsid w:val="00CE5B29"/>
    <w:rsid w:val="00CE6AAA"/>
    <w:rsid w:val="00CE6AFC"/>
    <w:rsid w:val="00CE6DB3"/>
    <w:rsid w:val="00CE730B"/>
    <w:rsid w:val="00CE76F7"/>
    <w:rsid w:val="00CF042D"/>
    <w:rsid w:val="00CF31AF"/>
    <w:rsid w:val="00CF35A9"/>
    <w:rsid w:val="00CF419A"/>
    <w:rsid w:val="00CF48FB"/>
    <w:rsid w:val="00CF4B4C"/>
    <w:rsid w:val="00CF4DBB"/>
    <w:rsid w:val="00CF5851"/>
    <w:rsid w:val="00CF5B30"/>
    <w:rsid w:val="00CF6812"/>
    <w:rsid w:val="00CF6F7F"/>
    <w:rsid w:val="00D01F10"/>
    <w:rsid w:val="00D01F4D"/>
    <w:rsid w:val="00D01FA3"/>
    <w:rsid w:val="00D01FBF"/>
    <w:rsid w:val="00D03415"/>
    <w:rsid w:val="00D03569"/>
    <w:rsid w:val="00D0357F"/>
    <w:rsid w:val="00D03CE9"/>
    <w:rsid w:val="00D03E84"/>
    <w:rsid w:val="00D03F18"/>
    <w:rsid w:val="00D04C58"/>
    <w:rsid w:val="00D05942"/>
    <w:rsid w:val="00D0673C"/>
    <w:rsid w:val="00D10DB2"/>
    <w:rsid w:val="00D111E5"/>
    <w:rsid w:val="00D137D2"/>
    <w:rsid w:val="00D1388F"/>
    <w:rsid w:val="00D13A44"/>
    <w:rsid w:val="00D14634"/>
    <w:rsid w:val="00D14BBC"/>
    <w:rsid w:val="00D15015"/>
    <w:rsid w:val="00D1570A"/>
    <w:rsid w:val="00D206C1"/>
    <w:rsid w:val="00D20853"/>
    <w:rsid w:val="00D21894"/>
    <w:rsid w:val="00D24A9E"/>
    <w:rsid w:val="00D26FF7"/>
    <w:rsid w:val="00D27400"/>
    <w:rsid w:val="00D304D6"/>
    <w:rsid w:val="00D30AEA"/>
    <w:rsid w:val="00D30E22"/>
    <w:rsid w:val="00D31846"/>
    <w:rsid w:val="00D31D75"/>
    <w:rsid w:val="00D3294B"/>
    <w:rsid w:val="00D332D6"/>
    <w:rsid w:val="00D33E0E"/>
    <w:rsid w:val="00D358AC"/>
    <w:rsid w:val="00D40728"/>
    <w:rsid w:val="00D40C88"/>
    <w:rsid w:val="00D419AF"/>
    <w:rsid w:val="00D42C19"/>
    <w:rsid w:val="00D431D3"/>
    <w:rsid w:val="00D4528D"/>
    <w:rsid w:val="00D456D4"/>
    <w:rsid w:val="00D462D0"/>
    <w:rsid w:val="00D479B1"/>
    <w:rsid w:val="00D50EFA"/>
    <w:rsid w:val="00D50FDB"/>
    <w:rsid w:val="00D50FED"/>
    <w:rsid w:val="00D51E34"/>
    <w:rsid w:val="00D52440"/>
    <w:rsid w:val="00D524D6"/>
    <w:rsid w:val="00D52585"/>
    <w:rsid w:val="00D52B07"/>
    <w:rsid w:val="00D52D2A"/>
    <w:rsid w:val="00D52D5A"/>
    <w:rsid w:val="00D52DD0"/>
    <w:rsid w:val="00D543FD"/>
    <w:rsid w:val="00D5481E"/>
    <w:rsid w:val="00D54E8B"/>
    <w:rsid w:val="00D556C3"/>
    <w:rsid w:val="00D55C9F"/>
    <w:rsid w:val="00D567B3"/>
    <w:rsid w:val="00D570BE"/>
    <w:rsid w:val="00D57D61"/>
    <w:rsid w:val="00D6022B"/>
    <w:rsid w:val="00D61C04"/>
    <w:rsid w:val="00D62BB2"/>
    <w:rsid w:val="00D652F9"/>
    <w:rsid w:val="00D653B9"/>
    <w:rsid w:val="00D65702"/>
    <w:rsid w:val="00D659B7"/>
    <w:rsid w:val="00D6693E"/>
    <w:rsid w:val="00D66E15"/>
    <w:rsid w:val="00D7259A"/>
    <w:rsid w:val="00D736F7"/>
    <w:rsid w:val="00D744DC"/>
    <w:rsid w:val="00D767BD"/>
    <w:rsid w:val="00D76A18"/>
    <w:rsid w:val="00D77ACF"/>
    <w:rsid w:val="00D8090F"/>
    <w:rsid w:val="00D82A55"/>
    <w:rsid w:val="00D82EB5"/>
    <w:rsid w:val="00D83124"/>
    <w:rsid w:val="00D86278"/>
    <w:rsid w:val="00D87CDA"/>
    <w:rsid w:val="00D90477"/>
    <w:rsid w:val="00D909C9"/>
    <w:rsid w:val="00D90EF5"/>
    <w:rsid w:val="00D9237F"/>
    <w:rsid w:val="00D929DB"/>
    <w:rsid w:val="00D93274"/>
    <w:rsid w:val="00D94001"/>
    <w:rsid w:val="00D94618"/>
    <w:rsid w:val="00D94F0A"/>
    <w:rsid w:val="00D94FCC"/>
    <w:rsid w:val="00D95E88"/>
    <w:rsid w:val="00D970BB"/>
    <w:rsid w:val="00D97717"/>
    <w:rsid w:val="00D977CF"/>
    <w:rsid w:val="00D97F93"/>
    <w:rsid w:val="00DA3E88"/>
    <w:rsid w:val="00DA473F"/>
    <w:rsid w:val="00DA511C"/>
    <w:rsid w:val="00DA5372"/>
    <w:rsid w:val="00DA6DD7"/>
    <w:rsid w:val="00DB0C0B"/>
    <w:rsid w:val="00DB0E19"/>
    <w:rsid w:val="00DB1579"/>
    <w:rsid w:val="00DB48B8"/>
    <w:rsid w:val="00DB4910"/>
    <w:rsid w:val="00DB4F62"/>
    <w:rsid w:val="00DB7549"/>
    <w:rsid w:val="00DB7A2A"/>
    <w:rsid w:val="00DC01B8"/>
    <w:rsid w:val="00DC0DB3"/>
    <w:rsid w:val="00DC19E1"/>
    <w:rsid w:val="00DC20B6"/>
    <w:rsid w:val="00DC2FFD"/>
    <w:rsid w:val="00DC3913"/>
    <w:rsid w:val="00DC3ECD"/>
    <w:rsid w:val="00DC41CD"/>
    <w:rsid w:val="00DC42C4"/>
    <w:rsid w:val="00DC4539"/>
    <w:rsid w:val="00DC48F8"/>
    <w:rsid w:val="00DC4B81"/>
    <w:rsid w:val="00DC5549"/>
    <w:rsid w:val="00DC671B"/>
    <w:rsid w:val="00DD0DB5"/>
    <w:rsid w:val="00DD2766"/>
    <w:rsid w:val="00DD2ABA"/>
    <w:rsid w:val="00DD2D4B"/>
    <w:rsid w:val="00DD3BAF"/>
    <w:rsid w:val="00DD474F"/>
    <w:rsid w:val="00DD5227"/>
    <w:rsid w:val="00DD53B6"/>
    <w:rsid w:val="00DD61A2"/>
    <w:rsid w:val="00DD6428"/>
    <w:rsid w:val="00DE0633"/>
    <w:rsid w:val="00DE071D"/>
    <w:rsid w:val="00DE1000"/>
    <w:rsid w:val="00DE19B2"/>
    <w:rsid w:val="00DE19F6"/>
    <w:rsid w:val="00DE1DC2"/>
    <w:rsid w:val="00DE1F16"/>
    <w:rsid w:val="00DE1F19"/>
    <w:rsid w:val="00DE33AF"/>
    <w:rsid w:val="00DE3751"/>
    <w:rsid w:val="00DE37EA"/>
    <w:rsid w:val="00DE3B91"/>
    <w:rsid w:val="00DE5CAF"/>
    <w:rsid w:val="00DE6A85"/>
    <w:rsid w:val="00DE72E1"/>
    <w:rsid w:val="00DE7879"/>
    <w:rsid w:val="00DF03BF"/>
    <w:rsid w:val="00DF0B88"/>
    <w:rsid w:val="00DF2D1F"/>
    <w:rsid w:val="00DF44E7"/>
    <w:rsid w:val="00DF485F"/>
    <w:rsid w:val="00DF5CF2"/>
    <w:rsid w:val="00DF65EB"/>
    <w:rsid w:val="00DF6926"/>
    <w:rsid w:val="00DF796A"/>
    <w:rsid w:val="00E0000C"/>
    <w:rsid w:val="00E00BBB"/>
    <w:rsid w:val="00E0195C"/>
    <w:rsid w:val="00E02F84"/>
    <w:rsid w:val="00E04684"/>
    <w:rsid w:val="00E04B86"/>
    <w:rsid w:val="00E05791"/>
    <w:rsid w:val="00E0592E"/>
    <w:rsid w:val="00E06607"/>
    <w:rsid w:val="00E06A8B"/>
    <w:rsid w:val="00E100F0"/>
    <w:rsid w:val="00E1059D"/>
    <w:rsid w:val="00E11225"/>
    <w:rsid w:val="00E1201B"/>
    <w:rsid w:val="00E13649"/>
    <w:rsid w:val="00E14383"/>
    <w:rsid w:val="00E158AC"/>
    <w:rsid w:val="00E15BF5"/>
    <w:rsid w:val="00E161EE"/>
    <w:rsid w:val="00E17177"/>
    <w:rsid w:val="00E1725C"/>
    <w:rsid w:val="00E17577"/>
    <w:rsid w:val="00E21345"/>
    <w:rsid w:val="00E216CB"/>
    <w:rsid w:val="00E22175"/>
    <w:rsid w:val="00E232D7"/>
    <w:rsid w:val="00E24698"/>
    <w:rsid w:val="00E24879"/>
    <w:rsid w:val="00E256CF"/>
    <w:rsid w:val="00E25A43"/>
    <w:rsid w:val="00E27681"/>
    <w:rsid w:val="00E303DE"/>
    <w:rsid w:val="00E319C2"/>
    <w:rsid w:val="00E31DA4"/>
    <w:rsid w:val="00E32114"/>
    <w:rsid w:val="00E32330"/>
    <w:rsid w:val="00E32943"/>
    <w:rsid w:val="00E32F86"/>
    <w:rsid w:val="00E3346C"/>
    <w:rsid w:val="00E339F1"/>
    <w:rsid w:val="00E341BF"/>
    <w:rsid w:val="00E34272"/>
    <w:rsid w:val="00E3438B"/>
    <w:rsid w:val="00E35DF0"/>
    <w:rsid w:val="00E3631D"/>
    <w:rsid w:val="00E3646B"/>
    <w:rsid w:val="00E36784"/>
    <w:rsid w:val="00E36CBD"/>
    <w:rsid w:val="00E37250"/>
    <w:rsid w:val="00E37A0F"/>
    <w:rsid w:val="00E40BF0"/>
    <w:rsid w:val="00E410A2"/>
    <w:rsid w:val="00E424B2"/>
    <w:rsid w:val="00E42F8A"/>
    <w:rsid w:val="00E46B9C"/>
    <w:rsid w:val="00E46C57"/>
    <w:rsid w:val="00E50757"/>
    <w:rsid w:val="00E518C2"/>
    <w:rsid w:val="00E5235D"/>
    <w:rsid w:val="00E52C50"/>
    <w:rsid w:val="00E5360C"/>
    <w:rsid w:val="00E56FEE"/>
    <w:rsid w:val="00E571FA"/>
    <w:rsid w:val="00E60644"/>
    <w:rsid w:val="00E61301"/>
    <w:rsid w:val="00E61BFA"/>
    <w:rsid w:val="00E64596"/>
    <w:rsid w:val="00E65154"/>
    <w:rsid w:val="00E655E7"/>
    <w:rsid w:val="00E65BE8"/>
    <w:rsid w:val="00E67595"/>
    <w:rsid w:val="00E701EF"/>
    <w:rsid w:val="00E70318"/>
    <w:rsid w:val="00E70E2E"/>
    <w:rsid w:val="00E71279"/>
    <w:rsid w:val="00E71DF9"/>
    <w:rsid w:val="00E7255C"/>
    <w:rsid w:val="00E72C26"/>
    <w:rsid w:val="00E7410E"/>
    <w:rsid w:val="00E74469"/>
    <w:rsid w:val="00E7453F"/>
    <w:rsid w:val="00E74891"/>
    <w:rsid w:val="00E76832"/>
    <w:rsid w:val="00E76BB1"/>
    <w:rsid w:val="00E77072"/>
    <w:rsid w:val="00E801B5"/>
    <w:rsid w:val="00E81855"/>
    <w:rsid w:val="00E82173"/>
    <w:rsid w:val="00E822C5"/>
    <w:rsid w:val="00E824D4"/>
    <w:rsid w:val="00E8438A"/>
    <w:rsid w:val="00E86692"/>
    <w:rsid w:val="00E86C25"/>
    <w:rsid w:val="00E87E96"/>
    <w:rsid w:val="00E90ACA"/>
    <w:rsid w:val="00E91038"/>
    <w:rsid w:val="00E9188C"/>
    <w:rsid w:val="00E91A64"/>
    <w:rsid w:val="00E939E2"/>
    <w:rsid w:val="00E940A5"/>
    <w:rsid w:val="00E940B4"/>
    <w:rsid w:val="00E940F2"/>
    <w:rsid w:val="00E965CF"/>
    <w:rsid w:val="00EA1089"/>
    <w:rsid w:val="00EA17DC"/>
    <w:rsid w:val="00EA1E92"/>
    <w:rsid w:val="00EA20DB"/>
    <w:rsid w:val="00EA2607"/>
    <w:rsid w:val="00EA3233"/>
    <w:rsid w:val="00EA36CF"/>
    <w:rsid w:val="00EA3C81"/>
    <w:rsid w:val="00EA52F5"/>
    <w:rsid w:val="00EA5ADB"/>
    <w:rsid w:val="00EB08C7"/>
    <w:rsid w:val="00EB1D96"/>
    <w:rsid w:val="00EB20B7"/>
    <w:rsid w:val="00EB3098"/>
    <w:rsid w:val="00EB3774"/>
    <w:rsid w:val="00EB3842"/>
    <w:rsid w:val="00EB4385"/>
    <w:rsid w:val="00EB51F2"/>
    <w:rsid w:val="00EB59DC"/>
    <w:rsid w:val="00EB5DBE"/>
    <w:rsid w:val="00EB6C05"/>
    <w:rsid w:val="00EC05E6"/>
    <w:rsid w:val="00EC08E8"/>
    <w:rsid w:val="00EC09C4"/>
    <w:rsid w:val="00EC1313"/>
    <w:rsid w:val="00EC2248"/>
    <w:rsid w:val="00EC2430"/>
    <w:rsid w:val="00EC28C0"/>
    <w:rsid w:val="00EC3101"/>
    <w:rsid w:val="00EC374B"/>
    <w:rsid w:val="00EC3808"/>
    <w:rsid w:val="00EC5CA4"/>
    <w:rsid w:val="00EC6B51"/>
    <w:rsid w:val="00EC70D4"/>
    <w:rsid w:val="00EC70D5"/>
    <w:rsid w:val="00ED03A6"/>
    <w:rsid w:val="00ED12B1"/>
    <w:rsid w:val="00ED15E5"/>
    <w:rsid w:val="00ED2467"/>
    <w:rsid w:val="00ED3417"/>
    <w:rsid w:val="00ED3FAF"/>
    <w:rsid w:val="00ED484D"/>
    <w:rsid w:val="00ED492D"/>
    <w:rsid w:val="00ED5A2E"/>
    <w:rsid w:val="00ED5B73"/>
    <w:rsid w:val="00ED637E"/>
    <w:rsid w:val="00ED6B24"/>
    <w:rsid w:val="00ED6B27"/>
    <w:rsid w:val="00ED7D44"/>
    <w:rsid w:val="00EE0FAA"/>
    <w:rsid w:val="00EE2314"/>
    <w:rsid w:val="00EE302A"/>
    <w:rsid w:val="00EE426B"/>
    <w:rsid w:val="00EE526F"/>
    <w:rsid w:val="00EE6082"/>
    <w:rsid w:val="00EE66E7"/>
    <w:rsid w:val="00EE7014"/>
    <w:rsid w:val="00EF0E96"/>
    <w:rsid w:val="00EF12C6"/>
    <w:rsid w:val="00EF189C"/>
    <w:rsid w:val="00EF1F4F"/>
    <w:rsid w:val="00EF2844"/>
    <w:rsid w:val="00EF3079"/>
    <w:rsid w:val="00EF3418"/>
    <w:rsid w:val="00EF462E"/>
    <w:rsid w:val="00EF5576"/>
    <w:rsid w:val="00EF5FBF"/>
    <w:rsid w:val="00EF73AB"/>
    <w:rsid w:val="00EF79B9"/>
    <w:rsid w:val="00F00D01"/>
    <w:rsid w:val="00F00E77"/>
    <w:rsid w:val="00F00F26"/>
    <w:rsid w:val="00F0116B"/>
    <w:rsid w:val="00F012F1"/>
    <w:rsid w:val="00F01407"/>
    <w:rsid w:val="00F02934"/>
    <w:rsid w:val="00F0388B"/>
    <w:rsid w:val="00F03AB3"/>
    <w:rsid w:val="00F05DB2"/>
    <w:rsid w:val="00F07A9A"/>
    <w:rsid w:val="00F10345"/>
    <w:rsid w:val="00F103C6"/>
    <w:rsid w:val="00F116A1"/>
    <w:rsid w:val="00F11E84"/>
    <w:rsid w:val="00F1340C"/>
    <w:rsid w:val="00F134D5"/>
    <w:rsid w:val="00F14096"/>
    <w:rsid w:val="00F1452C"/>
    <w:rsid w:val="00F14951"/>
    <w:rsid w:val="00F153E2"/>
    <w:rsid w:val="00F179FA"/>
    <w:rsid w:val="00F209B2"/>
    <w:rsid w:val="00F2124E"/>
    <w:rsid w:val="00F216BB"/>
    <w:rsid w:val="00F21A60"/>
    <w:rsid w:val="00F21B38"/>
    <w:rsid w:val="00F22001"/>
    <w:rsid w:val="00F2256B"/>
    <w:rsid w:val="00F22C1A"/>
    <w:rsid w:val="00F23490"/>
    <w:rsid w:val="00F23B54"/>
    <w:rsid w:val="00F2445C"/>
    <w:rsid w:val="00F248A2"/>
    <w:rsid w:val="00F249CC"/>
    <w:rsid w:val="00F24CC1"/>
    <w:rsid w:val="00F24E9D"/>
    <w:rsid w:val="00F24EBB"/>
    <w:rsid w:val="00F259F6"/>
    <w:rsid w:val="00F25B00"/>
    <w:rsid w:val="00F32C51"/>
    <w:rsid w:val="00F34B55"/>
    <w:rsid w:val="00F35503"/>
    <w:rsid w:val="00F35997"/>
    <w:rsid w:val="00F36DD8"/>
    <w:rsid w:val="00F37FFA"/>
    <w:rsid w:val="00F41957"/>
    <w:rsid w:val="00F42535"/>
    <w:rsid w:val="00F42BA6"/>
    <w:rsid w:val="00F439A8"/>
    <w:rsid w:val="00F442AB"/>
    <w:rsid w:val="00F442D1"/>
    <w:rsid w:val="00F45A9D"/>
    <w:rsid w:val="00F46F07"/>
    <w:rsid w:val="00F50379"/>
    <w:rsid w:val="00F509AC"/>
    <w:rsid w:val="00F51443"/>
    <w:rsid w:val="00F514CB"/>
    <w:rsid w:val="00F51853"/>
    <w:rsid w:val="00F521CB"/>
    <w:rsid w:val="00F54BCD"/>
    <w:rsid w:val="00F55357"/>
    <w:rsid w:val="00F56AAB"/>
    <w:rsid w:val="00F5714D"/>
    <w:rsid w:val="00F57FC6"/>
    <w:rsid w:val="00F62233"/>
    <w:rsid w:val="00F65B67"/>
    <w:rsid w:val="00F65FC1"/>
    <w:rsid w:val="00F67639"/>
    <w:rsid w:val="00F71483"/>
    <w:rsid w:val="00F721A4"/>
    <w:rsid w:val="00F7254D"/>
    <w:rsid w:val="00F72BDD"/>
    <w:rsid w:val="00F730B1"/>
    <w:rsid w:val="00F73696"/>
    <w:rsid w:val="00F73B34"/>
    <w:rsid w:val="00F73C82"/>
    <w:rsid w:val="00F741BD"/>
    <w:rsid w:val="00F743FE"/>
    <w:rsid w:val="00F74DB5"/>
    <w:rsid w:val="00F74E83"/>
    <w:rsid w:val="00F75B55"/>
    <w:rsid w:val="00F77E08"/>
    <w:rsid w:val="00F77F66"/>
    <w:rsid w:val="00F803C1"/>
    <w:rsid w:val="00F804A1"/>
    <w:rsid w:val="00F81CF9"/>
    <w:rsid w:val="00F8209D"/>
    <w:rsid w:val="00F82386"/>
    <w:rsid w:val="00F830CC"/>
    <w:rsid w:val="00F83714"/>
    <w:rsid w:val="00F850BF"/>
    <w:rsid w:val="00F8593A"/>
    <w:rsid w:val="00F8608E"/>
    <w:rsid w:val="00F8639A"/>
    <w:rsid w:val="00F866F2"/>
    <w:rsid w:val="00F86D27"/>
    <w:rsid w:val="00F873B5"/>
    <w:rsid w:val="00F903BF"/>
    <w:rsid w:val="00F916C2"/>
    <w:rsid w:val="00F920EF"/>
    <w:rsid w:val="00F933C8"/>
    <w:rsid w:val="00F955D2"/>
    <w:rsid w:val="00F9633E"/>
    <w:rsid w:val="00F969BB"/>
    <w:rsid w:val="00F97749"/>
    <w:rsid w:val="00F97B38"/>
    <w:rsid w:val="00F97D79"/>
    <w:rsid w:val="00FA200D"/>
    <w:rsid w:val="00FA2E0B"/>
    <w:rsid w:val="00FA3A3A"/>
    <w:rsid w:val="00FA40C0"/>
    <w:rsid w:val="00FA46BC"/>
    <w:rsid w:val="00FA5FB9"/>
    <w:rsid w:val="00FA6470"/>
    <w:rsid w:val="00FA64D8"/>
    <w:rsid w:val="00FA6606"/>
    <w:rsid w:val="00FA6E39"/>
    <w:rsid w:val="00FA715F"/>
    <w:rsid w:val="00FB049C"/>
    <w:rsid w:val="00FB0ED7"/>
    <w:rsid w:val="00FB1405"/>
    <w:rsid w:val="00FB49CB"/>
    <w:rsid w:val="00FB4E15"/>
    <w:rsid w:val="00FB6325"/>
    <w:rsid w:val="00FB66D3"/>
    <w:rsid w:val="00FC1AEF"/>
    <w:rsid w:val="00FC224A"/>
    <w:rsid w:val="00FC2AF3"/>
    <w:rsid w:val="00FC2D98"/>
    <w:rsid w:val="00FC312D"/>
    <w:rsid w:val="00FC3222"/>
    <w:rsid w:val="00FC414C"/>
    <w:rsid w:val="00FC69AD"/>
    <w:rsid w:val="00FC75B1"/>
    <w:rsid w:val="00FC7D1D"/>
    <w:rsid w:val="00FD04D9"/>
    <w:rsid w:val="00FD162F"/>
    <w:rsid w:val="00FD1DFD"/>
    <w:rsid w:val="00FD3712"/>
    <w:rsid w:val="00FD4205"/>
    <w:rsid w:val="00FD4D2F"/>
    <w:rsid w:val="00FD5125"/>
    <w:rsid w:val="00FD5A0B"/>
    <w:rsid w:val="00FD6162"/>
    <w:rsid w:val="00FD6FC7"/>
    <w:rsid w:val="00FD730B"/>
    <w:rsid w:val="00FE0D82"/>
    <w:rsid w:val="00FE169A"/>
    <w:rsid w:val="00FE1B83"/>
    <w:rsid w:val="00FE1F88"/>
    <w:rsid w:val="00FE24F2"/>
    <w:rsid w:val="00FE2C3E"/>
    <w:rsid w:val="00FE39A4"/>
    <w:rsid w:val="00FE4BF7"/>
    <w:rsid w:val="00FE6E04"/>
    <w:rsid w:val="00FE6EE9"/>
    <w:rsid w:val="00FE7245"/>
    <w:rsid w:val="00FE73A1"/>
    <w:rsid w:val="00FE7496"/>
    <w:rsid w:val="00FF0368"/>
    <w:rsid w:val="00FF0EB2"/>
    <w:rsid w:val="00FF31F2"/>
    <w:rsid w:val="00FF3639"/>
    <w:rsid w:val="00FF37D8"/>
    <w:rsid w:val="00FF3A36"/>
    <w:rsid w:val="00FF3BEE"/>
    <w:rsid w:val="00FF3F4F"/>
    <w:rsid w:val="00FF5CEC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66B44"/>
  <w15:chartTrackingRefBased/>
  <w15:docId w15:val="{9265FB24-9860-4720-837D-F339C8C4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B51"/>
    <w:pPr>
      <w:snapToGrid w:val="0"/>
      <w:spacing w:before="80" w:after="80" w:line="300" w:lineRule="auto"/>
      <w:ind w:leftChars="100" w:left="231" w:rightChars="100" w:right="100"/>
      <w:jc w:val="both"/>
    </w:pPr>
    <w:rPr>
      <w:rFonts w:ascii="Consolas" w:eastAsia="微软雅黑" w:hAnsi="Consolas"/>
      <w:sz w:val="21"/>
    </w:rPr>
  </w:style>
  <w:style w:type="paragraph" w:styleId="1">
    <w:name w:val="heading 1"/>
    <w:next w:val="a"/>
    <w:qFormat/>
    <w:rsid w:val="008D6FCF"/>
    <w:pPr>
      <w:keepNext/>
      <w:snapToGrid w:val="0"/>
      <w:spacing w:before="480" w:after="360"/>
      <w:ind w:rightChars="100" w:right="100"/>
      <w:outlineLvl w:val="0"/>
    </w:pPr>
    <w:rPr>
      <w:rFonts w:asciiTheme="minorHAnsi" w:eastAsia="微软雅黑" w:hAnsiTheme="minorHAnsi"/>
      <w:color w:val="7030A0"/>
      <w:sz w:val="36"/>
    </w:rPr>
  </w:style>
  <w:style w:type="paragraph" w:styleId="2">
    <w:name w:val="heading 2"/>
    <w:next w:val="a"/>
    <w:link w:val="20"/>
    <w:qFormat/>
    <w:rsid w:val="008D6FCF"/>
    <w:pPr>
      <w:keepNext/>
      <w:adjustRightInd w:val="0"/>
      <w:snapToGrid w:val="0"/>
      <w:spacing w:before="240" w:after="240"/>
      <w:ind w:rightChars="100" w:right="100"/>
      <w:textAlignment w:val="bottom"/>
      <w:outlineLvl w:val="1"/>
    </w:pPr>
    <w:rPr>
      <w:rFonts w:ascii="Arial" w:eastAsia="微软雅黑" w:hAnsi="Arial"/>
      <w:color w:val="538135" w:themeColor="accent6" w:themeShade="BF"/>
      <w:sz w:val="30"/>
    </w:rPr>
  </w:style>
  <w:style w:type="paragraph" w:styleId="3">
    <w:name w:val="heading 3"/>
    <w:next w:val="a"/>
    <w:qFormat/>
    <w:rsid w:val="00EE526F"/>
    <w:pPr>
      <w:keepNext/>
      <w:snapToGrid w:val="0"/>
      <w:spacing w:before="240" w:after="240"/>
      <w:ind w:rightChars="100" w:right="100"/>
      <w:outlineLvl w:val="2"/>
    </w:pPr>
    <w:rPr>
      <w:rFonts w:ascii="Arial" w:eastAsia="黑体" w:hAnsi="Arial"/>
      <w:color w:val="0070C0"/>
      <w:sz w:val="24"/>
    </w:rPr>
  </w:style>
  <w:style w:type="paragraph" w:styleId="4">
    <w:name w:val="heading 4"/>
    <w:next w:val="a"/>
    <w:qFormat/>
    <w:rsid w:val="00C2651F"/>
    <w:pPr>
      <w:keepNext/>
      <w:snapToGrid w:val="0"/>
      <w:spacing w:before="160" w:after="160"/>
      <w:ind w:rightChars="100" w:right="100"/>
      <w:outlineLvl w:val="3"/>
    </w:pPr>
    <w:rPr>
      <w:rFonts w:ascii="Consolas" w:eastAsia="Consolas" w:hAnsi="Consolas"/>
      <w:noProof/>
      <w:color w:val="00B0F0"/>
      <w:sz w:val="21"/>
    </w:rPr>
  </w:style>
  <w:style w:type="paragraph" w:styleId="5">
    <w:name w:val="heading 5"/>
    <w:basedOn w:val="a"/>
    <w:next w:val="a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0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0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a5"/>
    <w:uiPriority w:val="99"/>
    <w:pPr>
      <w:snapToGrid w:val="0"/>
      <w:textAlignment w:val="baseline"/>
    </w:pPr>
    <w:rPr>
      <w:rFonts w:ascii="Arial" w:hAnsi="Arial"/>
      <w:noProof/>
      <w:sz w:val="18"/>
    </w:rPr>
  </w:style>
  <w:style w:type="paragraph" w:styleId="a6">
    <w:name w:val="footer"/>
    <w:link w:val="a7"/>
    <w:uiPriority w:val="99"/>
    <w:pPr>
      <w:snapToGrid w:val="0"/>
      <w:jc w:val="center"/>
    </w:pPr>
    <w:rPr>
      <w:rFonts w:ascii="Arial" w:hAnsi="Arial"/>
      <w:noProof/>
      <w:sz w:val="18"/>
    </w:rPr>
  </w:style>
  <w:style w:type="paragraph" w:styleId="a8">
    <w:name w:val="Title"/>
    <w:basedOn w:val="a"/>
    <w:qFormat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9">
    <w:name w:val="注意说明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a">
    <w:name w:val="表号去除自动编号"/>
    <w:basedOn w:val="a"/>
    <w:pPr>
      <w:keepLines/>
      <w:spacing w:before="0" w:after="0"/>
      <w:jc w:val="center"/>
    </w:pPr>
    <w:rPr>
      <w:rFonts w:ascii="宋体" w:cs="宋体"/>
      <w:sz w:val="18"/>
      <w:szCs w:val="18"/>
    </w:rPr>
  </w:style>
  <w:style w:type="paragraph" w:customStyle="1" w:styleId="ab">
    <w:name w:val="图号去除自动编号"/>
    <w:basedOn w:val="a"/>
    <w:pPr>
      <w:spacing w:before="105" w:after="0"/>
      <w:ind w:left="0" w:firstLine="1701"/>
      <w:jc w:val="center"/>
    </w:pPr>
  </w:style>
  <w:style w:type="paragraph" w:customStyle="1" w:styleId="ac">
    <w:name w:val="图号"/>
    <w:basedOn w:val="a"/>
    <w:pPr>
      <w:spacing w:before="90" w:after="0"/>
      <w:jc w:val="center"/>
    </w:pPr>
    <w:rPr>
      <w:rFonts w:ascii="宋体" w:cs="宋体"/>
      <w:sz w:val="18"/>
      <w:szCs w:val="18"/>
    </w:rPr>
  </w:style>
  <w:style w:type="paragraph" w:customStyle="1" w:styleId="ad">
    <w:name w:val="表号"/>
    <w:basedOn w:val="a"/>
    <w:pPr>
      <w:keepLines/>
      <w:spacing w:before="0" w:after="0"/>
      <w:ind w:left="2061" w:hanging="360"/>
      <w:jc w:val="center"/>
    </w:pPr>
    <w:rPr>
      <w:rFonts w:ascii="宋体" w:cs="宋体"/>
      <w:sz w:val="18"/>
      <w:szCs w:val="18"/>
    </w:rPr>
  </w:style>
  <w:style w:type="paragraph" w:customStyle="1" w:styleId="ae">
    <w:name w:val="表头样式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">
    <w:name w:val="表格文本"/>
    <w:basedOn w:val="a"/>
    <w:pPr>
      <w:tabs>
        <w:tab w:val="decimal" w:pos="0"/>
      </w:tabs>
      <w:spacing w:before="0" w:after="0" w:line="240" w:lineRule="auto"/>
      <w:ind w:left="0"/>
      <w:jc w:val="left"/>
    </w:pPr>
  </w:style>
  <w:style w:type="paragraph" w:customStyle="1" w:styleId="af0">
    <w:name w:val="文档标题"/>
    <w:basedOn w:val="a"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f1">
    <w:name w:val="修订记录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af2">
    <w:name w:val="公司名称"/>
    <w:basedOn w:val="a"/>
    <w:pPr>
      <w:widowControl w:val="0"/>
      <w:autoSpaceDE w:val="0"/>
      <w:autoSpaceDN w:val="0"/>
      <w:adjustRightInd w:val="0"/>
      <w:snapToGrid/>
      <w:spacing w:before="240" w:after="0" w:line="360" w:lineRule="auto"/>
      <w:ind w:left="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af3">
    <w:name w:val="封面书名"/>
    <w:basedOn w:val="a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rFonts w:cs="Arial"/>
      <w:b/>
      <w:bCs/>
      <w:sz w:val="48"/>
      <w:szCs w:val="48"/>
    </w:rPr>
  </w:style>
  <w:style w:type="paragraph" w:customStyle="1" w:styleId="af4">
    <w:name w:val="封面表格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/>
      <w:b/>
      <w:bCs/>
      <w:szCs w:val="21"/>
    </w:rPr>
  </w:style>
  <w:style w:type="paragraph" w:customStyle="1" w:styleId="10">
    <w:name w:val="目录1"/>
    <w:basedOn w:val="a"/>
    <w:pPr>
      <w:keepLines/>
      <w:spacing w:before="100" w:after="0" w:line="240" w:lineRule="auto"/>
      <w:ind w:left="0"/>
      <w:jc w:val="left"/>
    </w:pPr>
    <w:rPr>
      <w:rFonts w:ascii="Arial" w:hAnsi="Arial" w:cs="Arial"/>
    </w:rPr>
  </w:style>
  <w:style w:type="paragraph" w:customStyle="1" w:styleId="21">
    <w:name w:val="目录2"/>
    <w:basedOn w:val="a"/>
    <w:pPr>
      <w:spacing w:before="60" w:after="0" w:line="240" w:lineRule="auto"/>
      <w:ind w:left="420"/>
      <w:jc w:val="left"/>
    </w:pPr>
  </w:style>
  <w:style w:type="paragraph" w:customStyle="1" w:styleId="30">
    <w:name w:val="目录3"/>
    <w:basedOn w:val="a"/>
    <w:pPr>
      <w:spacing w:before="60" w:after="0" w:line="240" w:lineRule="auto"/>
      <w:ind w:left="839"/>
      <w:jc w:val="left"/>
    </w:pPr>
  </w:style>
  <w:style w:type="paragraph" w:customStyle="1" w:styleId="af5">
    <w:name w:val="表格题注"/>
    <w:basedOn w:val="a"/>
    <w:pPr>
      <w:keepLines/>
      <w:spacing w:line="240" w:lineRule="auto"/>
      <w:jc w:val="center"/>
    </w:pPr>
    <w:rPr>
      <w:rFonts w:ascii="Arial" w:hAnsi="Arial" w:cs="Arial"/>
      <w:sz w:val="18"/>
      <w:szCs w:val="18"/>
    </w:rPr>
  </w:style>
  <w:style w:type="paragraph" w:customStyle="1" w:styleId="af6">
    <w:name w:val="插图题注"/>
    <w:basedOn w:val="a"/>
    <w:pPr>
      <w:spacing w:line="240" w:lineRule="auto"/>
      <w:jc w:val="center"/>
    </w:pPr>
    <w:rPr>
      <w:sz w:val="18"/>
      <w:szCs w:val="18"/>
    </w:rPr>
  </w:style>
  <w:style w:type="paragraph" w:customStyle="1" w:styleId="af7">
    <w:name w:val="目录名"/>
    <w:basedOn w:val="a"/>
    <w:pPr>
      <w:spacing w:before="480" w:after="360"/>
      <w:ind w:left="0"/>
      <w:jc w:val="center"/>
    </w:pPr>
    <w:rPr>
      <w:rFonts w:ascii="Arial" w:hAnsi="Arial" w:cs="Arial"/>
      <w:sz w:val="36"/>
      <w:szCs w:val="36"/>
    </w:rPr>
  </w:style>
  <w:style w:type="paragraph" w:customStyle="1" w:styleId="af8">
    <w:name w:val="目录页编号文本样式"/>
    <w:basedOn w:val="a"/>
    <w:pPr>
      <w:spacing w:before="0" w:after="0" w:line="240" w:lineRule="auto"/>
      <w:ind w:left="0"/>
      <w:jc w:val="right"/>
    </w:pPr>
  </w:style>
  <w:style w:type="paragraph" w:customStyle="1" w:styleId="af9">
    <w:name w:val="缺省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51">
    <w:name w:val="标题 5:1"/>
    <w:basedOn w:val="a"/>
    <w:pPr>
      <w:ind w:left="624" w:hanging="624"/>
    </w:pPr>
  </w:style>
  <w:style w:type="paragraph" w:customStyle="1" w:styleId="afa">
    <w:name w:val="目录"/>
    <w:basedOn w:val="a"/>
    <w:pPr>
      <w:pageBreakBefore/>
      <w:spacing w:before="300" w:after="150"/>
      <w:ind w:left="0"/>
      <w:jc w:val="center"/>
    </w:pPr>
    <w:rPr>
      <w:rFonts w:ascii="黑体" w:eastAsia="黑体" w:cs="黑体"/>
      <w:sz w:val="30"/>
      <w:szCs w:val="30"/>
    </w:rPr>
  </w:style>
  <w:style w:type="paragraph" w:customStyle="1" w:styleId="afb">
    <w:name w:val="表头文本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c">
    <w:name w:val="摘要"/>
    <w:basedOn w:val="a"/>
    <w:pPr>
      <w:widowControl w:val="0"/>
      <w:tabs>
        <w:tab w:val="left" w:pos="907"/>
      </w:tabs>
      <w:autoSpaceDE w:val="0"/>
      <w:autoSpaceDN w:val="0"/>
      <w:adjustRightInd w:val="0"/>
      <w:snapToGrid/>
      <w:spacing w:before="0" w:after="0" w:line="360" w:lineRule="auto"/>
      <w:ind w:left="879" w:hanging="879"/>
    </w:pPr>
    <w:rPr>
      <w:rFonts w:ascii="Times New Roman" w:hAnsi="Times New Roman"/>
      <w:szCs w:val="21"/>
    </w:rPr>
  </w:style>
  <w:style w:type="paragraph" w:customStyle="1" w:styleId="11">
    <w:name w:val="封面表格文本:1"/>
    <w:basedOn w:val="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paragraph" w:customStyle="1" w:styleId="afd">
    <w:name w:val="参考资料清单"/>
    <w:basedOn w:val="a"/>
    <w:pPr>
      <w:spacing w:before="0" w:after="0"/>
      <w:ind w:left="360" w:hanging="360"/>
    </w:pPr>
    <w:rPr>
      <w:rFonts w:ascii="宋体" w:cs="宋体"/>
    </w:rPr>
  </w:style>
  <w:style w:type="paragraph" w:customStyle="1" w:styleId="afe">
    <w:name w:val="大纲(无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">
    <w:name w:val="大纲(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0">
    <w:name w:val="文件标题"/>
    <w:basedOn w:val="a"/>
    <w:pPr>
      <w:spacing w:before="0" w:after="240" w:line="240" w:lineRule="auto"/>
      <w:ind w:left="0"/>
      <w:jc w:val="center"/>
    </w:pPr>
    <w:rPr>
      <w:rFonts w:ascii="Arial Black" w:hAnsi="Arial Black" w:cs="Arial Black"/>
      <w:sz w:val="48"/>
      <w:szCs w:val="48"/>
    </w:rPr>
  </w:style>
  <w:style w:type="paragraph" w:customStyle="1" w:styleId="12">
    <w:name w:val="表格文本:1"/>
    <w:basedOn w:val="a"/>
    <w:pPr>
      <w:tabs>
        <w:tab w:val="decimal" w:pos="0"/>
      </w:tabs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aff1">
    <w:name w:val="编号列表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2">
    <w:name w:val="首行缩进"/>
    <w:basedOn w:val="a"/>
    <w:pPr>
      <w:spacing w:before="0" w:after="0" w:line="240" w:lineRule="auto"/>
      <w:ind w:left="0" w:firstLine="720"/>
      <w:jc w:val="left"/>
    </w:pPr>
    <w:rPr>
      <w:sz w:val="24"/>
      <w:szCs w:val="24"/>
    </w:rPr>
  </w:style>
  <w:style w:type="paragraph" w:customStyle="1" w:styleId="22">
    <w:name w:val="项目符号 2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13">
    <w:name w:val="项目符号 1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3">
    <w:name w:val="单行主体文本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14">
    <w:name w:val="缺省文本:1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styleId="aff4">
    <w:name w:val="Plain Text"/>
    <w:basedOn w:val="a"/>
    <w:semiHidden/>
    <w:pPr>
      <w:spacing w:before="0" w:after="0" w:line="240" w:lineRule="auto"/>
      <w:ind w:left="0"/>
    </w:pPr>
  </w:style>
  <w:style w:type="paragraph" w:styleId="TOC1">
    <w:name w:val="toc 1"/>
    <w:next w:val="TOC2"/>
    <w:autoRedefine/>
    <w:uiPriority w:val="39"/>
    <w:pPr>
      <w:keepNext/>
      <w:tabs>
        <w:tab w:val="right" w:leader="dot" w:pos="8789"/>
      </w:tabs>
      <w:jc w:val="both"/>
      <w:textAlignment w:val="baseline"/>
    </w:pPr>
    <w:rPr>
      <w:rFonts w:ascii="Arial" w:eastAsia="黑体" w:hAnsi="Arial"/>
      <w:noProof/>
      <w:sz w:val="18"/>
    </w:rPr>
  </w:style>
  <w:style w:type="paragraph" w:customStyle="1" w:styleId="15">
    <w:name w:val="首行缩进:1"/>
    <w:basedOn w:val="a"/>
    <w:pPr>
      <w:spacing w:before="0" w:after="0" w:line="240" w:lineRule="auto"/>
      <w:ind w:left="0" w:firstLine="720"/>
      <w:jc w:val="left"/>
    </w:pPr>
  </w:style>
  <w:style w:type="paragraph" w:customStyle="1" w:styleId="110">
    <w:name w:val="项目符号 1:1"/>
    <w:basedOn w:val="a"/>
    <w:pPr>
      <w:spacing w:before="0" w:after="0" w:line="240" w:lineRule="auto"/>
      <w:ind w:left="360" w:hanging="360"/>
      <w:jc w:val="left"/>
    </w:pPr>
  </w:style>
  <w:style w:type="paragraph" w:customStyle="1" w:styleId="aff5">
    <w:name w:val="严格禁止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6">
    <w:name w:val="注意规避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7">
    <w:name w:val="注意说明内容"/>
    <w:basedOn w:val="a"/>
    <w:pPr>
      <w:pBdr>
        <w:top w:val="single" w:sz="6" w:space="7" w:color="auto"/>
        <w:bottom w:val="single" w:sz="6" w:space="7" w:color="auto"/>
      </w:pBdr>
    </w:pPr>
  </w:style>
  <w:style w:type="paragraph" w:customStyle="1" w:styleId="aff8">
    <w:name w:val="命令行"/>
    <w:basedOn w:val="a"/>
    <w:pPr>
      <w:spacing w:before="1" w:after="1"/>
    </w:pPr>
  </w:style>
  <w:style w:type="paragraph" w:customStyle="1" w:styleId="aff9">
    <w:name w:val="关键词"/>
    <w:basedOn w:val="a"/>
    <w:pPr>
      <w:tabs>
        <w:tab w:val="left" w:pos="907"/>
      </w:tabs>
      <w:spacing w:before="0" w:after="0"/>
      <w:ind w:left="879" w:hanging="879"/>
    </w:pPr>
  </w:style>
  <w:style w:type="paragraph" w:customStyle="1" w:styleId="affa">
    <w:name w:val="表头"/>
    <w:basedOn w:val="a"/>
    <w:pPr>
      <w:spacing w:before="0" w:after="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affb">
    <w:name w:val="表样式"/>
    <w:basedOn w:val="a"/>
    <w:pPr>
      <w:spacing w:before="90" w:after="9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16">
    <w:name w:val="正文:1"/>
    <w:basedOn w:val="a"/>
  </w:style>
  <w:style w:type="paragraph" w:customStyle="1" w:styleId="17">
    <w:name w:val="批注框文本1"/>
    <w:basedOn w:val="a"/>
    <w:semiHidden/>
    <w:rPr>
      <w:sz w:val="18"/>
      <w:szCs w:val="18"/>
    </w:rPr>
  </w:style>
  <w:style w:type="paragraph" w:styleId="TOC2">
    <w:name w:val="toc 2"/>
    <w:next w:val="a"/>
    <w:autoRedefine/>
    <w:uiPriority w:val="39"/>
    <w:pPr>
      <w:tabs>
        <w:tab w:val="right" w:leader="dot" w:pos="8789"/>
      </w:tabs>
      <w:ind w:left="420"/>
      <w:jc w:val="both"/>
    </w:pPr>
    <w:rPr>
      <w:rFonts w:ascii="Arial" w:hAnsi="Arial"/>
      <w:noProof/>
    </w:rPr>
  </w:style>
  <w:style w:type="character" w:styleId="affc">
    <w:name w:val="Hyperlink"/>
    <w:uiPriority w:val="99"/>
    <w:rPr>
      <w:color w:val="0000FF"/>
      <w:u w:val="single"/>
    </w:rPr>
  </w:style>
  <w:style w:type="paragraph" w:styleId="TOC3">
    <w:name w:val="toc 3"/>
    <w:autoRedefine/>
    <w:uiPriority w:val="39"/>
    <w:pPr>
      <w:tabs>
        <w:tab w:val="right" w:leader="dot" w:pos="8789"/>
      </w:tabs>
      <w:snapToGrid w:val="0"/>
      <w:spacing w:before="60"/>
      <w:ind w:left="839"/>
    </w:pPr>
    <w:rPr>
      <w:rFonts w:ascii="Arial" w:hAnsi="Arial"/>
      <w:noProof/>
    </w:rPr>
  </w:style>
  <w:style w:type="paragraph" w:styleId="TOC4">
    <w:name w:val="toc 4"/>
    <w:basedOn w:val="a"/>
    <w:next w:val="a"/>
    <w:autoRedefine/>
    <w:uiPriority w:val="39"/>
    <w:pPr>
      <w:ind w:leftChars="600" w:left="1260"/>
    </w:pPr>
  </w:style>
  <w:style w:type="paragraph" w:styleId="TOC5">
    <w:name w:val="toc 5"/>
    <w:basedOn w:val="a"/>
    <w:next w:val="a"/>
    <w:autoRedefine/>
    <w:uiPriority w:val="39"/>
    <w:pPr>
      <w:ind w:leftChars="800" w:left="1680"/>
    </w:pPr>
  </w:style>
  <w:style w:type="paragraph" w:styleId="TOC6">
    <w:name w:val="toc 6"/>
    <w:basedOn w:val="a"/>
    <w:next w:val="a"/>
    <w:autoRedefine/>
    <w:uiPriority w:val="39"/>
    <w:pPr>
      <w:ind w:leftChars="1000" w:left="2100"/>
    </w:pPr>
  </w:style>
  <w:style w:type="paragraph" w:styleId="TOC7">
    <w:name w:val="toc 7"/>
    <w:basedOn w:val="a"/>
    <w:next w:val="a"/>
    <w:autoRedefine/>
    <w:uiPriority w:val="39"/>
    <w:pPr>
      <w:ind w:leftChars="1200" w:left="2520"/>
    </w:pPr>
  </w:style>
  <w:style w:type="paragraph" w:styleId="TOC8">
    <w:name w:val="toc 8"/>
    <w:basedOn w:val="a"/>
    <w:next w:val="a"/>
    <w:autoRedefine/>
    <w:uiPriority w:val="39"/>
    <w:pPr>
      <w:ind w:leftChars="1400" w:left="2940"/>
    </w:pPr>
  </w:style>
  <w:style w:type="paragraph" w:styleId="TOC9">
    <w:name w:val="toc 9"/>
    <w:basedOn w:val="a"/>
    <w:next w:val="a"/>
    <w:autoRedefine/>
    <w:uiPriority w:val="39"/>
    <w:pPr>
      <w:ind w:leftChars="1600" w:left="3360"/>
    </w:pPr>
  </w:style>
  <w:style w:type="paragraph" w:styleId="affd">
    <w:name w:val="table of figures"/>
    <w:basedOn w:val="a"/>
    <w:next w:val="a"/>
    <w:semiHidden/>
    <w:pPr>
      <w:ind w:left="840" w:hanging="420"/>
    </w:p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"/>
    <w:pPr>
      <w:numPr>
        <w:ilvl w:val="4"/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styleId="TOC">
    <w:name w:val="TOC Heading"/>
    <w:next w:val="TOC1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styleId="a0">
    <w:name w:val="Normal Indent"/>
    <w:basedOn w:val="a"/>
    <w:semiHidden/>
    <w:pPr>
      <w:ind w:firstLine="420"/>
    </w:pPr>
  </w:style>
  <w:style w:type="paragraph" w:styleId="affe">
    <w:name w:val="caption"/>
    <w:basedOn w:val="a"/>
    <w:next w:val="a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noProof/>
      <w:sz w:val="21"/>
      <w:szCs w:val="21"/>
    </w:rPr>
  </w:style>
  <w:style w:type="paragraph" w:customStyle="1" w:styleId="NotesText">
    <w:name w:val="Notes Text"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noProof/>
      <w:color w:val="000000"/>
      <w:sz w:val="21"/>
      <w:szCs w:val="21"/>
    </w:rPr>
  </w:style>
  <w:style w:type="paragraph" w:styleId="afff">
    <w:name w:val="Document Map"/>
    <w:basedOn w:val="a"/>
    <w:semiHidden/>
    <w:pPr>
      <w:shd w:val="clear" w:color="auto" w:fill="000080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character" w:styleId="afff0">
    <w:name w:val="page number"/>
    <w:basedOn w:val="a1"/>
    <w:semiHidden/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paragraph" w:customStyle="1" w:styleId="ItemStep">
    <w:name w:val="Item Step"/>
    <w:pPr>
      <w:numPr>
        <w:numId w:val="3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List">
    <w:name w:val="Item List"/>
    <w:pPr>
      <w:numPr>
        <w:numId w:val="1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">
    <w:name w:val="Figure"/>
    <w:basedOn w:val="a"/>
    <w:next w:val="FigureDescription"/>
    <w:pPr>
      <w:keepNext/>
      <w:jc w:val="center"/>
    </w:pPr>
  </w:style>
  <w:style w:type="paragraph" w:customStyle="1" w:styleId="commandkeywordsChar">
    <w:name w:val="command keywords Char"/>
    <w:basedOn w:val="a"/>
    <w:rPr>
      <w:b/>
      <w:szCs w:val="21"/>
    </w:rPr>
  </w:style>
  <w:style w:type="paragraph" w:customStyle="1" w:styleId="commandparameterChar">
    <w:name w:val="command parameter Char"/>
    <w:basedOn w:val="a"/>
    <w:next w:val="a"/>
    <w:rPr>
      <w:i/>
    </w:rPr>
  </w:style>
  <w:style w:type="character" w:customStyle="1" w:styleId="commandkeywordsCharChar">
    <w:name w:val="command keywords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paragraph" w:customStyle="1" w:styleId="commandkeywords">
    <w:name w:val="command keywords"/>
    <w:basedOn w:val="a"/>
    <w:rPr>
      <w:b/>
      <w:szCs w:val="21"/>
    </w:rPr>
  </w:style>
  <w:style w:type="paragraph" w:customStyle="1" w:styleId="commandparameter">
    <w:name w:val="command parameter"/>
    <w:basedOn w:val="a"/>
    <w:next w:val="commandkeywords"/>
    <w:rPr>
      <w:i/>
    </w:rPr>
  </w:style>
  <w:style w:type="paragraph" w:styleId="afff1">
    <w:name w:val="footnote text"/>
    <w:basedOn w:val="a"/>
    <w:semiHidden/>
    <w:pPr>
      <w:jc w:val="left"/>
    </w:pPr>
    <w:rPr>
      <w:sz w:val="18"/>
      <w:szCs w:val="18"/>
    </w:rPr>
  </w:style>
  <w:style w:type="character" w:styleId="afff2">
    <w:name w:val="footnote reference"/>
    <w:semiHidden/>
    <w:rPr>
      <w:vertAlign w:val="superscript"/>
    </w:rPr>
  </w:style>
  <w:style w:type="paragraph" w:styleId="afff3">
    <w:name w:val="endnote text"/>
    <w:basedOn w:val="a"/>
    <w:semiHidden/>
    <w:pPr>
      <w:jc w:val="left"/>
    </w:pPr>
  </w:style>
  <w:style w:type="character" w:styleId="afff4">
    <w:name w:val="endnote reference"/>
    <w:semiHidden/>
    <w:rPr>
      <w:vertAlign w:val="superscript"/>
    </w:rPr>
  </w:style>
  <w:style w:type="character" w:customStyle="1" w:styleId="a5">
    <w:name w:val="页眉 字符"/>
    <w:link w:val="a4"/>
    <w:uiPriority w:val="99"/>
    <w:rsid w:val="0021543E"/>
    <w:rPr>
      <w:rFonts w:ascii="Arial" w:hAnsi="Arial"/>
      <w:noProof/>
      <w:sz w:val="18"/>
    </w:rPr>
  </w:style>
  <w:style w:type="paragraph" w:styleId="afff5">
    <w:name w:val="Balloon Text"/>
    <w:basedOn w:val="a"/>
    <w:link w:val="afff6"/>
    <w:uiPriority w:val="99"/>
    <w:semiHidden/>
    <w:unhideWhenUsed/>
    <w:rsid w:val="0021543E"/>
    <w:pPr>
      <w:spacing w:before="0" w:after="0" w:line="240" w:lineRule="auto"/>
    </w:pPr>
    <w:rPr>
      <w:sz w:val="16"/>
      <w:szCs w:val="16"/>
    </w:rPr>
  </w:style>
  <w:style w:type="character" w:customStyle="1" w:styleId="afff6">
    <w:name w:val="批注框文本 字符"/>
    <w:link w:val="afff5"/>
    <w:uiPriority w:val="99"/>
    <w:semiHidden/>
    <w:rsid w:val="0021543E"/>
    <w:rPr>
      <w:rFonts w:ascii="Arial" w:hAnsi="Arial"/>
      <w:sz w:val="16"/>
      <w:szCs w:val="16"/>
    </w:rPr>
  </w:style>
  <w:style w:type="character" w:customStyle="1" w:styleId="a7">
    <w:name w:val="页脚 字符"/>
    <w:link w:val="a6"/>
    <w:uiPriority w:val="99"/>
    <w:rsid w:val="0021543E"/>
    <w:rPr>
      <w:rFonts w:ascii="Arial" w:hAnsi="Arial"/>
      <w:noProof/>
      <w:sz w:val="18"/>
    </w:rPr>
  </w:style>
  <w:style w:type="table" w:styleId="afff7">
    <w:name w:val="Table Grid"/>
    <w:basedOn w:val="a2"/>
    <w:uiPriority w:val="59"/>
    <w:rsid w:val="006A7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8">
    <w:name w:val="Normal (Web)"/>
    <w:basedOn w:val="a"/>
    <w:uiPriority w:val="99"/>
    <w:semiHidden/>
    <w:unhideWhenUsed/>
    <w:rsid w:val="00C45351"/>
    <w:pPr>
      <w:snapToGrid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20">
    <w:name w:val="标题 2 字符"/>
    <w:link w:val="2"/>
    <w:rsid w:val="008D6FCF"/>
    <w:rPr>
      <w:rFonts w:ascii="Arial" w:eastAsia="微软雅黑" w:hAnsi="Arial"/>
      <w:color w:val="538135" w:themeColor="accent6" w:themeShade="BF"/>
      <w:sz w:val="30"/>
    </w:rPr>
  </w:style>
  <w:style w:type="paragraph" w:styleId="HTML">
    <w:name w:val="HTML Preformatted"/>
    <w:basedOn w:val="a"/>
    <w:link w:val="HTML0"/>
    <w:uiPriority w:val="99"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Chars="0" w:left="0" w:rightChars="0" w:right="0"/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link w:val="HTML"/>
    <w:uiPriority w:val="99"/>
    <w:rsid w:val="0053027F"/>
    <w:rPr>
      <w:rFonts w:ascii="宋体" w:hAnsi="宋体" w:cs="宋体"/>
      <w:sz w:val="24"/>
      <w:szCs w:val="24"/>
    </w:rPr>
  </w:style>
  <w:style w:type="character" w:customStyle="1" w:styleId="pln">
    <w:name w:val="pln"/>
    <w:rsid w:val="0053027F"/>
  </w:style>
  <w:style w:type="character" w:customStyle="1" w:styleId="pun">
    <w:name w:val="pun"/>
    <w:rsid w:val="0053027F"/>
  </w:style>
  <w:style w:type="character" w:styleId="HTML1">
    <w:name w:val="HTML Code"/>
    <w:uiPriority w:val="99"/>
    <w:semiHidden/>
    <w:unhideWhenUsed/>
    <w:rsid w:val="006727B9"/>
    <w:rPr>
      <w:rFonts w:ascii="宋体" w:eastAsia="宋体" w:hAnsi="宋体" w:cs="宋体"/>
      <w:sz w:val="24"/>
      <w:szCs w:val="24"/>
    </w:rPr>
  </w:style>
  <w:style w:type="character" w:styleId="afff9">
    <w:name w:val="Strong"/>
    <w:uiPriority w:val="22"/>
    <w:qFormat/>
    <w:rsid w:val="00C908BB"/>
    <w:rPr>
      <w:b/>
      <w:bCs/>
    </w:rPr>
  </w:style>
  <w:style w:type="character" w:customStyle="1" w:styleId="apple-converted-space">
    <w:name w:val="apple-converted-space"/>
    <w:qFormat/>
    <w:rsid w:val="00C908BB"/>
  </w:style>
  <w:style w:type="character" w:styleId="afffa">
    <w:name w:val="Emphasis"/>
    <w:uiPriority w:val="20"/>
    <w:qFormat/>
    <w:rsid w:val="00C908BB"/>
    <w:rPr>
      <w:i/>
      <w:iCs/>
    </w:rPr>
  </w:style>
  <w:style w:type="paragraph" w:styleId="afffb">
    <w:name w:val="List Paragraph"/>
    <w:basedOn w:val="a"/>
    <w:uiPriority w:val="34"/>
    <w:qFormat/>
    <w:rsid w:val="00AD3A68"/>
    <w:pPr>
      <w:snapToGrid/>
      <w:spacing w:before="0" w:after="0" w:line="240" w:lineRule="auto"/>
      <w:ind w:leftChars="0" w:left="0" w:rightChars="0" w:right="0" w:firstLineChars="200" w:firstLine="420"/>
      <w:jc w:val="left"/>
    </w:pPr>
    <w:rPr>
      <w:rFonts w:ascii="宋体" w:hAnsi="宋体" w:cs="宋体"/>
      <w:sz w:val="24"/>
      <w:szCs w:val="24"/>
    </w:rPr>
  </w:style>
  <w:style w:type="character" w:styleId="afffc">
    <w:name w:val="FollowedHyperlink"/>
    <w:uiPriority w:val="99"/>
    <w:semiHidden/>
    <w:unhideWhenUsed/>
    <w:rsid w:val="000C55E1"/>
    <w:rPr>
      <w:color w:val="954F72"/>
      <w:u w:val="single"/>
    </w:rPr>
  </w:style>
  <w:style w:type="character" w:styleId="HTML2">
    <w:name w:val="HTML Typewriter"/>
    <w:uiPriority w:val="99"/>
    <w:semiHidden/>
    <w:unhideWhenUsed/>
    <w:rsid w:val="0071223E"/>
    <w:rPr>
      <w:rFonts w:ascii="宋体" w:eastAsia="宋体" w:hAnsi="宋体" w:cs="宋体"/>
      <w:sz w:val="24"/>
      <w:szCs w:val="24"/>
    </w:rPr>
  </w:style>
  <w:style w:type="character" w:styleId="HTML3">
    <w:name w:val="HTML Variable"/>
    <w:uiPriority w:val="99"/>
    <w:semiHidden/>
    <w:unhideWhenUsed/>
    <w:rsid w:val="00516691"/>
    <w:rPr>
      <w:i/>
      <w:iCs/>
    </w:rPr>
  </w:style>
  <w:style w:type="character" w:customStyle="1" w:styleId="number">
    <w:name w:val="number"/>
    <w:rsid w:val="00EF3079"/>
  </w:style>
  <w:style w:type="character" w:customStyle="1" w:styleId="keyword">
    <w:name w:val="keyword"/>
    <w:rsid w:val="00EF3079"/>
  </w:style>
  <w:style w:type="character" w:customStyle="1" w:styleId="string">
    <w:name w:val="string"/>
    <w:rsid w:val="00EF3079"/>
  </w:style>
  <w:style w:type="character" w:customStyle="1" w:styleId="tag">
    <w:name w:val="tag"/>
    <w:rsid w:val="00EF3079"/>
  </w:style>
  <w:style w:type="character" w:customStyle="1" w:styleId="18">
    <w:name w:val="标题1"/>
    <w:rsid w:val="00EF3079"/>
  </w:style>
  <w:style w:type="paragraph" w:customStyle="1" w:styleId="doctext">
    <w:name w:val="doctext"/>
    <w:basedOn w:val="a"/>
    <w:rsid w:val="00BD2F65"/>
    <w:pPr>
      <w:snapToGrid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docemphstrong">
    <w:name w:val="docemphstrong"/>
    <w:rsid w:val="00BD2F65"/>
  </w:style>
  <w:style w:type="character" w:customStyle="1" w:styleId="attrselector">
    <w:name w:val="attr_selector"/>
    <w:rsid w:val="002E6DBB"/>
  </w:style>
  <w:style w:type="character" w:customStyle="1" w:styleId="docemphasis">
    <w:name w:val="docemphasis"/>
    <w:rsid w:val="009F7B71"/>
  </w:style>
  <w:style w:type="character" w:customStyle="1" w:styleId="function">
    <w:name w:val="function"/>
    <w:rsid w:val="00B16DAC"/>
  </w:style>
  <w:style w:type="character" w:customStyle="1" w:styleId="params">
    <w:name w:val="params"/>
    <w:rsid w:val="00B16DAC"/>
  </w:style>
  <w:style w:type="character" w:customStyle="1" w:styleId="prompt">
    <w:name w:val="prompt"/>
    <w:rsid w:val="00B16DAC"/>
  </w:style>
  <w:style w:type="character" w:customStyle="1" w:styleId="nt">
    <w:name w:val="nt"/>
    <w:rsid w:val="00854F83"/>
  </w:style>
  <w:style w:type="character" w:customStyle="1" w:styleId="na">
    <w:name w:val="na"/>
    <w:rsid w:val="00854F83"/>
  </w:style>
  <w:style w:type="character" w:customStyle="1" w:styleId="s">
    <w:name w:val="s"/>
    <w:rsid w:val="00854F83"/>
  </w:style>
  <w:style w:type="character" w:customStyle="1" w:styleId="n">
    <w:name w:val="n"/>
    <w:rsid w:val="00854F83"/>
  </w:style>
  <w:style w:type="character" w:customStyle="1" w:styleId="o">
    <w:name w:val="o"/>
    <w:rsid w:val="00854F83"/>
  </w:style>
  <w:style w:type="character" w:customStyle="1" w:styleId="p">
    <w:name w:val="p"/>
    <w:rsid w:val="00854F83"/>
  </w:style>
  <w:style w:type="character" w:customStyle="1" w:styleId="kn">
    <w:name w:val="kn"/>
    <w:rsid w:val="00854F83"/>
  </w:style>
  <w:style w:type="character" w:customStyle="1" w:styleId="nn">
    <w:name w:val="nn"/>
    <w:rsid w:val="00854F83"/>
  </w:style>
  <w:style w:type="paragraph" w:styleId="afffd">
    <w:name w:val="Subtitle"/>
    <w:basedOn w:val="a"/>
    <w:next w:val="a"/>
    <w:link w:val="afffe"/>
    <w:uiPriority w:val="11"/>
    <w:qFormat/>
    <w:rsid w:val="00077625"/>
    <w:pPr>
      <w:spacing w:before="240" w:after="60" w:line="312" w:lineRule="auto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afffe">
    <w:name w:val="副标题 字符"/>
    <w:link w:val="afffd"/>
    <w:uiPriority w:val="11"/>
    <w:rsid w:val="00077625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js-issue-title">
    <w:name w:val="js-issue-title"/>
    <w:rsid w:val="00000C86"/>
  </w:style>
  <w:style w:type="character" w:styleId="affff">
    <w:name w:val="Unresolved Mention"/>
    <w:basedOn w:val="a1"/>
    <w:uiPriority w:val="99"/>
    <w:semiHidden/>
    <w:unhideWhenUsed/>
    <w:rsid w:val="003D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4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2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38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30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5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14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657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7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5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08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5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2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6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1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02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18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2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45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1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541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84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68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25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1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2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6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7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7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075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9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3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5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29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12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09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87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4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202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39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2045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6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8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5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3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90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877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220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1631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81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0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7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ref/selector_nth-child.asp" TargetMode="External"/><Relationship Id="rId13" Type="http://schemas.openxmlformats.org/officeDocument/2006/relationships/hyperlink" Target="https://github.com/jcyrss/songqin-testdev/blob/master/selenium/task/04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hangxinxu.com/wordpress/2016/08/css-parent-selecto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cssref/selector_nth-last-of-type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cssref/selector_nth-last-chil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cssref/selector_nth-of-type.asp" TargetMode="External"/><Relationship Id="rId14" Type="http://schemas.openxmlformats.org/officeDocument/2006/relationships/hyperlink" Target="https://kyfw.12306.cn/otn/leftTicket/in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witch_ok\&#25216;&#26415;&#36164;&#2600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C05E7-F0EE-4DD0-9FAC-F181C6B1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技术资料模板.dot</Template>
  <TotalTime>15475</TotalTime>
  <Pages>7</Pages>
  <Words>556</Words>
  <Characters>3172</Characters>
  <Application>Microsoft Office Word</Application>
  <DocSecurity>0</DocSecurity>
  <Lines>26</Lines>
  <Paragraphs>7</Paragraphs>
  <ScaleCrop>false</ScaleCrop>
  <Company>微软中国</Company>
  <LinksUpToDate>false</LinksUpToDate>
  <CharactersWithSpaces>3721</CharactersWithSpaces>
  <SharedDoc>false</SharedDoc>
  <HLinks>
    <vt:vector size="240" baseType="variant">
      <vt:variant>
        <vt:i4>3539063</vt:i4>
      </vt:variant>
      <vt:variant>
        <vt:i4>189</vt:i4>
      </vt:variant>
      <vt:variant>
        <vt:i4>0</vt:i4>
      </vt:variant>
      <vt:variant>
        <vt:i4>5</vt:i4>
      </vt:variant>
      <vt:variant>
        <vt:lpwstr>http://www.songqintest.com/</vt:lpwstr>
      </vt:variant>
      <vt:variant>
        <vt:lpwstr/>
      </vt:variant>
      <vt:variant>
        <vt:i4>2621553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https://github.com/GoogleChrome/ADBPlugin/issues/14</vt:lpwstr>
      </vt:variant>
      <vt:variant>
        <vt:lpwstr/>
      </vt:variant>
      <vt:variant>
        <vt:i4>4980754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https://developer.android.com/reference/android/webkit/WebView.html</vt:lpwstr>
      </vt:variant>
      <vt:variant>
        <vt:lpwstr>setWebContentsDebuggingEnabled(boolean)</vt:lpwstr>
      </vt:variant>
      <vt:variant>
        <vt:i4>5439574</vt:i4>
      </vt:variant>
      <vt:variant>
        <vt:i4>180</vt:i4>
      </vt:variant>
      <vt:variant>
        <vt:i4>0</vt:i4>
      </vt:variant>
      <vt:variant>
        <vt:i4>5</vt:i4>
      </vt:variant>
      <vt:variant>
        <vt:lpwstr>https://developers.google.com/web/tools/chrome-devtools/remote-debugging/webviews</vt:lpwstr>
      </vt:variant>
      <vt:variant>
        <vt:lpwstr/>
      </vt:variant>
      <vt:variant>
        <vt:i4>5374025</vt:i4>
      </vt:variant>
      <vt:variant>
        <vt:i4>177</vt:i4>
      </vt:variant>
      <vt:variant>
        <vt:i4>0</vt:i4>
      </vt:variant>
      <vt:variant>
        <vt:i4>5</vt:i4>
      </vt:variant>
      <vt:variant>
        <vt:lpwstr>http://droid-at-screen.org/installation.html</vt:lpwstr>
      </vt:variant>
      <vt:variant>
        <vt:lpwstr/>
      </vt:variant>
      <vt:variant>
        <vt:i4>786450</vt:i4>
      </vt:variant>
      <vt:variant>
        <vt:i4>174</vt:i4>
      </vt:variant>
      <vt:variant>
        <vt:i4>0</vt:i4>
      </vt:variant>
      <vt:variant>
        <vt:i4>5</vt:i4>
      </vt:variant>
      <vt:variant>
        <vt:lpwstr>http://www.samsung.com/cn/support/skp/faq/1102385</vt:lpwstr>
      </vt:variant>
      <vt:variant>
        <vt:lpwstr/>
      </vt:variant>
      <vt:variant>
        <vt:i4>7274593</vt:i4>
      </vt:variant>
      <vt:variant>
        <vt:i4>171</vt:i4>
      </vt:variant>
      <vt:variant>
        <vt:i4>0</vt:i4>
      </vt:variant>
      <vt:variant>
        <vt:i4>5</vt:i4>
      </vt:variant>
      <vt:variant>
        <vt:lpwstr>https://saucelabs.com/blog/advanced-locator-strategies</vt:lpwstr>
      </vt:variant>
      <vt:variant>
        <vt:lpwstr/>
      </vt:variant>
      <vt:variant>
        <vt:i4>524357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https://stackoverflow.com/questions/42696158/in-ui-automator-viewer-error-obtaining-device-screenshot-reason-error-unable</vt:lpwstr>
      </vt:variant>
      <vt:variant>
        <vt:lpwstr/>
      </vt:variant>
      <vt:variant>
        <vt:i4>4325466</vt:i4>
      </vt:variant>
      <vt:variant>
        <vt:i4>165</vt:i4>
      </vt:variant>
      <vt:variant>
        <vt:i4>0</vt:i4>
      </vt:variant>
      <vt:variant>
        <vt:i4>5</vt:i4>
      </vt:variant>
      <vt:variant>
        <vt:lpwstr>https://mega.nz/</vt:lpwstr>
      </vt:variant>
      <vt:variant>
        <vt:lpwstr>F!JhcFwKpC!yfhfeUzvIZoSdBgfdZ9Ygg</vt:lpwstr>
      </vt:variant>
      <vt:variant>
        <vt:i4>7143534</vt:i4>
      </vt:variant>
      <vt:variant>
        <vt:i4>162</vt:i4>
      </vt:variant>
      <vt:variant>
        <vt:i4>0</vt:i4>
      </vt:variant>
      <vt:variant>
        <vt:i4>5</vt:i4>
      </vt:variant>
      <vt:variant>
        <vt:lpwstr>https://gist.github.com/wbroek/9321145</vt:lpwstr>
      </vt:variant>
      <vt:variant>
        <vt:lpwstr/>
      </vt:variant>
      <vt:variant>
        <vt:i4>8257596</vt:i4>
      </vt:variant>
      <vt:variant>
        <vt:i4>159</vt:i4>
      </vt:variant>
      <vt:variant>
        <vt:i4>0</vt:i4>
      </vt:variant>
      <vt:variant>
        <vt:i4>5</vt:i4>
      </vt:variant>
      <vt:variant>
        <vt:lpwstr>https://inthecheesefactory.com/blog/how-to-install-google-services-on-genymotion/en</vt:lpwstr>
      </vt:variant>
      <vt:variant>
        <vt:lpwstr/>
      </vt:variant>
      <vt:variant>
        <vt:i4>3276926</vt:i4>
      </vt:variant>
      <vt:variant>
        <vt:i4>156</vt:i4>
      </vt:variant>
      <vt:variant>
        <vt:i4>0</vt:i4>
      </vt:variant>
      <vt:variant>
        <vt:i4>5</vt:i4>
      </vt:variant>
      <vt:variant>
        <vt:lpwstr>https://www.genymotion.com/</vt:lpwstr>
      </vt:variant>
      <vt:variant>
        <vt:lpwstr/>
      </vt:variant>
      <vt:variant>
        <vt:i4>4194311</vt:i4>
      </vt:variant>
      <vt:variant>
        <vt:i4>153</vt:i4>
      </vt:variant>
      <vt:variant>
        <vt:i4>0</vt:i4>
      </vt:variant>
      <vt:variant>
        <vt:i4>5</vt:i4>
      </vt:variant>
      <vt:variant>
        <vt:lpwstr>https://developer.android.google.cn/studio/index.html</vt:lpwstr>
      </vt:variant>
      <vt:variant>
        <vt:lpwstr/>
      </vt:variant>
      <vt:variant>
        <vt:i4>2162733</vt:i4>
      </vt:variant>
      <vt:variant>
        <vt:i4>150</vt:i4>
      </vt:variant>
      <vt:variant>
        <vt:i4>0</vt:i4>
      </vt:variant>
      <vt:variant>
        <vt:i4>5</vt:i4>
      </vt:variant>
      <vt:variant>
        <vt:lpwstr>https://developer.android.com/studio/index.html</vt:lpwstr>
      </vt:variant>
      <vt:variant>
        <vt:lpwstr/>
      </vt:variant>
      <vt:variant>
        <vt:i4>1376336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https://github.com/appium/appium-desktop/releases/latest</vt:lpwstr>
      </vt:variant>
      <vt:variant>
        <vt:lpwstr/>
      </vt:variant>
      <vt:variant>
        <vt:i4>5242900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https://github.com/appium/appium-desktop</vt:lpwstr>
      </vt:variant>
      <vt:variant>
        <vt:lpwstr/>
      </vt:variant>
      <vt:variant>
        <vt:i4>7667809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https://github.com/appium/python-client/issues/162</vt:lpwstr>
      </vt:variant>
      <vt:variant>
        <vt:lpwstr/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_Toc483466603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_Toc483466602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_Toc483466601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_Toc483466600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_Toc483466599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_Toc483466598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_Toc483466597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_Toc483466596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_Toc483466595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_Toc483466594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_Toc483466593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_Toc483466592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_Toc483466591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_Toc483466590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_Toc483466589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_Toc483466588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_Toc483466587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_Toc483466586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_Toc483466585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_Toc483466584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_Toc483466583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_Toc483466582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_Toc483466581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松勤软件测试-Linux教程</dc:title>
  <dc:subject/>
  <dc:creator>松勤软件测试中心</dc:creator>
  <cp:keywords>松勤软件测试</cp:keywords>
  <dc:description/>
  <cp:lastModifiedBy>PC</cp:lastModifiedBy>
  <cp:revision>224</cp:revision>
  <cp:lastPrinted>2016-06-15T01:15:00Z</cp:lastPrinted>
  <dcterms:created xsi:type="dcterms:W3CDTF">2017-05-29T01:51:00Z</dcterms:created>
  <dcterms:modified xsi:type="dcterms:W3CDTF">2019-04-24T02:01:00Z</dcterms:modified>
</cp:coreProperties>
</file>